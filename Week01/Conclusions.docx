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58A" w:rsidRPr="00C1263D" w:rsidRDefault="00C3058A" w:rsidP="00C3058A">
      <w:pPr>
        <w:spacing w:after="0"/>
        <w:outlineLvl w:val="0"/>
        <w:rPr>
          <w:rFonts w:ascii="Arial" w:hAnsi="Arial" w:cs="Arial"/>
          <w:sz w:val="28"/>
          <w:szCs w:val="28"/>
        </w:rPr>
      </w:pPr>
      <w:r w:rsidRPr="00C1263D">
        <w:rPr>
          <w:rFonts w:ascii="Arial" w:hAnsi="Arial" w:cs="Arial"/>
          <w:noProof/>
          <w:sz w:val="28"/>
          <w:szCs w:val="28"/>
          <w:lang w:eastAsia="en-US"/>
        </w:rPr>
        <mc:AlternateContent>
          <mc:Choice Requires="wpg">
            <w:drawing>
              <wp:inline distT="0" distB="0" distL="0" distR="0" wp14:anchorId="4EE5BF90" wp14:editId="2970E944">
                <wp:extent cx="6858000" cy="1548137"/>
                <wp:effectExtent l="0" t="0" r="0" b="0"/>
                <wp:docPr id="2" name="Group 2" descr="decorative element"/>
                <wp:cNvGraphicFramePr/>
                <a:graphic xmlns:a="http://schemas.openxmlformats.org/drawingml/2006/main">
                  <a:graphicData uri="http://schemas.microsoft.com/office/word/2010/wordprocessingGroup">
                    <wpg:wgp>
                      <wpg:cNvGrpSpPr/>
                      <wpg:grpSpPr>
                        <a:xfrm>
                          <a:off x="0" y="0"/>
                          <a:ext cx="6858000" cy="1548137"/>
                          <a:chOff x="0" y="0"/>
                          <a:chExt cx="6858000" cy="1548137"/>
                        </a:xfrm>
                      </wpg:grpSpPr>
                      <wps:wsp>
                        <wps:cNvPr id="8" name="Rectangle 8"/>
                        <wps:cNvSpPr>
                          <a:spLocks/>
                        </wps:cNvSpPr>
                        <wps:spPr>
                          <a:xfrm>
                            <a:off x="0" y="0"/>
                            <a:ext cx="6858000" cy="1503045"/>
                          </a:xfrm>
                          <a:prstGeom prst="rect">
                            <a:avLst/>
                          </a:prstGeom>
                          <a:solidFill>
                            <a:srgbClr val="5B9BD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a:spLocks/>
                        </wps:cNvSpPr>
                        <wps:spPr>
                          <a:xfrm>
                            <a:off x="0" y="1393371"/>
                            <a:ext cx="6858000" cy="154766"/>
                          </a:xfrm>
                          <a:prstGeom prst="rect">
                            <a:avLst/>
                          </a:prstGeom>
                          <a:solidFill>
                            <a:srgbClr val="44546A">
                              <a:lumMod val="75000"/>
                            </a:srgbClr>
                          </a:solidFill>
                          <a:ln w="25400" cap="flat" cmpd="sng" algn="ctr">
                            <a:noFill/>
                            <a:prstDash val="solid"/>
                          </a:ln>
                          <a:effectLst/>
                        </wps:spPr>
                        <wps:txbx>
                          <w:txbxContent>
                            <w:p w:rsidR="007020C9" w:rsidRDefault="007020C9" w:rsidP="00EC45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9"/>
                        <wps:cNvSpPr txBox="1">
                          <a:spLocks/>
                        </wps:cNvSpPr>
                        <wps:spPr bwMode="auto">
                          <a:xfrm>
                            <a:off x="1175657" y="141514"/>
                            <a:ext cx="4503317" cy="1142885"/>
                          </a:xfrm>
                          <a:prstGeom prst="rect">
                            <a:avLst/>
                          </a:prstGeom>
                          <a:noFill/>
                          <a:ln w="9525">
                            <a:noFill/>
                            <a:miter lim="800000"/>
                            <a:headEnd/>
                            <a:tailEnd/>
                          </a:ln>
                        </wps:spPr>
                        <wps:txbx>
                          <w:txbxContent>
                            <w:p w:rsidR="007020C9" w:rsidRPr="007020C9" w:rsidRDefault="007020C9" w:rsidP="007020C9">
                              <w:pPr>
                                <w:pStyle w:val="Title"/>
                                <w:rPr>
                                  <w:rStyle w:val="SubtitleChar"/>
                                  <w:rFonts w:eastAsiaTheme="majorEastAsia" w:cstheme="majorBidi"/>
                                  <w:b/>
                                </w:rPr>
                              </w:pPr>
                              <w:r w:rsidRPr="007020C9">
                                <w:rPr>
                                  <w:b/>
                                </w:rPr>
                                <w:t>Launch Date Outcome</w:t>
                              </w:r>
                              <w:r w:rsidRPr="007020C9">
                                <w:rPr>
                                  <w:b/>
                                </w:rPr>
                                <w:br/>
                                <w:t>Conclusions</w:t>
                              </w:r>
                            </w:p>
                          </w:txbxContent>
                        </wps:txbx>
                        <wps:bodyPr rot="0" vert="horz" wrap="square" lIns="91440" tIns="45720" rIns="91440" bIns="45720" anchor="ctr" anchorCtr="0">
                          <a:noAutofit/>
                        </wps:bodyPr>
                      </wps:wsp>
                      <wpg:grpSp>
                        <wpg:cNvPr id="251" name="Group 251"/>
                        <wpg:cNvGrpSpPr/>
                        <wpg:grpSpPr>
                          <a:xfrm>
                            <a:off x="152400" y="386443"/>
                            <a:ext cx="6549390" cy="734060"/>
                            <a:chOff x="0" y="0"/>
                            <a:chExt cx="6549688" cy="734302"/>
                          </a:xfrm>
                        </wpg:grpSpPr>
                        <wpg:grpSp>
                          <wpg:cNvPr id="1" name="Graphic 3"/>
                          <wpg:cNvGrpSpPr/>
                          <wpg:grpSpPr>
                            <a:xfrm>
                              <a:off x="0" y="0"/>
                              <a:ext cx="767080" cy="734060"/>
                              <a:chOff x="-7490" y="-6723"/>
                              <a:chExt cx="4883477" cy="4673497"/>
                            </a:xfrm>
                          </wpg:grpSpPr>
                          <wps:wsp>
                            <wps:cNvPr id="235" name="Freeform: Shape 235"/>
                            <wps:cNvSpPr/>
                            <wps:spPr>
                              <a:xfrm>
                                <a:off x="464978" y="38100"/>
                                <a:ext cx="3943350" cy="3762375"/>
                              </a:xfrm>
                              <a:custGeom>
                                <a:avLst/>
                                <a:gdLst>
                                  <a:gd name="connsiteX0" fmla="*/ 3846989 w 3943350"/>
                                  <a:gd name="connsiteY0" fmla="*/ 1362075 h 3762375"/>
                                  <a:gd name="connsiteX1" fmla="*/ 2573497 w 3943350"/>
                                  <a:gd name="connsiteY1" fmla="*/ 1243965 h 3762375"/>
                                  <a:gd name="connsiteX2" fmla="*/ 2066767 w 3943350"/>
                                  <a:gd name="connsiteY2" fmla="*/ 68580 h 3762375"/>
                                  <a:gd name="connsiteX3" fmla="*/ 1879124 w 3943350"/>
                                  <a:gd name="connsiteY3" fmla="*/ 68580 h 3762375"/>
                                  <a:gd name="connsiteX4" fmla="*/ 1373347 w 3943350"/>
                                  <a:gd name="connsiteY4" fmla="*/ 1243965 h 3762375"/>
                                  <a:gd name="connsiteX5" fmla="*/ 99854 w 3943350"/>
                                  <a:gd name="connsiteY5" fmla="*/ 1362075 h 3762375"/>
                                  <a:gd name="connsiteX6" fmla="*/ 41752 w 3943350"/>
                                  <a:gd name="connsiteY6" fmla="*/ 1540193 h 3762375"/>
                                  <a:gd name="connsiteX7" fmla="*/ 1002824 w 3943350"/>
                                  <a:gd name="connsiteY7" fmla="*/ 2384108 h 3762375"/>
                                  <a:gd name="connsiteX8" fmla="*/ 721837 w 3943350"/>
                                  <a:gd name="connsiteY8" fmla="*/ 3631883 h 3762375"/>
                                  <a:gd name="connsiteX9" fmla="*/ 873284 w 3943350"/>
                                  <a:gd name="connsiteY9" fmla="*/ 3742373 h 3762375"/>
                                  <a:gd name="connsiteX10" fmla="*/ 1973422 w 3943350"/>
                                  <a:gd name="connsiteY10" fmla="*/ 3089910 h 3762375"/>
                                  <a:gd name="connsiteX11" fmla="*/ 3073559 w 3943350"/>
                                  <a:gd name="connsiteY11" fmla="*/ 3743325 h 3762375"/>
                                  <a:gd name="connsiteX12" fmla="*/ 3225007 w 3943350"/>
                                  <a:gd name="connsiteY12" fmla="*/ 3632835 h 3762375"/>
                                  <a:gd name="connsiteX13" fmla="*/ 2944019 w 3943350"/>
                                  <a:gd name="connsiteY13" fmla="*/ 2385060 h 3762375"/>
                                  <a:gd name="connsiteX14" fmla="*/ 3905092 w 3943350"/>
                                  <a:gd name="connsiteY14" fmla="*/ 1541145 h 3762375"/>
                                  <a:gd name="connsiteX15" fmla="*/ 3846989 w 3943350"/>
                                  <a:gd name="connsiteY15" fmla="*/ 1362075 h 3762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943350" h="3762375">
                                    <a:moveTo>
                                      <a:pt x="3846989" y="1362075"/>
                                    </a:moveTo>
                                    <a:lnTo>
                                      <a:pt x="2573497" y="1243965"/>
                                    </a:lnTo>
                                    <a:lnTo>
                                      <a:pt x="2066767" y="68580"/>
                                    </a:lnTo>
                                    <a:cubicBezTo>
                                      <a:pt x="2031524" y="-13335"/>
                                      <a:pt x="1914367" y="-13335"/>
                                      <a:pt x="1879124" y="68580"/>
                                    </a:cubicBezTo>
                                    <a:lnTo>
                                      <a:pt x="1373347" y="1243965"/>
                                    </a:lnTo>
                                    <a:lnTo>
                                      <a:pt x="99854" y="1362075"/>
                                    </a:lnTo>
                                    <a:cubicBezTo>
                                      <a:pt x="10319" y="1370648"/>
                                      <a:pt x="-24923" y="1481138"/>
                                      <a:pt x="41752" y="1540193"/>
                                    </a:cubicBezTo>
                                    <a:lnTo>
                                      <a:pt x="1002824" y="2384108"/>
                                    </a:lnTo>
                                    <a:lnTo>
                                      <a:pt x="721837" y="3631883"/>
                                    </a:lnTo>
                                    <a:cubicBezTo>
                                      <a:pt x="701834" y="3719513"/>
                                      <a:pt x="796132" y="3788093"/>
                                      <a:pt x="873284" y="3742373"/>
                                    </a:cubicBezTo>
                                    <a:lnTo>
                                      <a:pt x="1973422" y="3089910"/>
                                    </a:lnTo>
                                    <a:lnTo>
                                      <a:pt x="3073559" y="3743325"/>
                                    </a:lnTo>
                                    <a:cubicBezTo>
                                      <a:pt x="3150712" y="3789045"/>
                                      <a:pt x="3245009" y="3720465"/>
                                      <a:pt x="3225007" y="3632835"/>
                                    </a:cubicBezTo>
                                    <a:lnTo>
                                      <a:pt x="2944019" y="2385060"/>
                                    </a:lnTo>
                                    <a:lnTo>
                                      <a:pt x="3905092" y="1541145"/>
                                    </a:lnTo>
                                    <a:cubicBezTo>
                                      <a:pt x="3972719" y="1481138"/>
                                      <a:pt x="3936524" y="1369695"/>
                                      <a:pt x="3846989" y="1362075"/>
                                    </a:cubicBezTo>
                                    <a:close/>
                                  </a:path>
                                </a:pathLst>
                              </a:custGeom>
                              <a:solidFill>
                                <a:srgbClr val="FFDC64"/>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6" name="Freeform: Shape 236"/>
                            <wps:cNvSpPr/>
                            <wps:spPr>
                              <a:xfrm>
                                <a:off x="840260" y="-6723"/>
                                <a:ext cx="657225" cy="828675"/>
                              </a:xfrm>
                              <a:custGeom>
                                <a:avLst/>
                                <a:gdLst>
                                  <a:gd name="connsiteX0" fmla="*/ 296073 w 657225"/>
                                  <a:gd name="connsiteY0" fmla="*/ 73398 h 828675"/>
                                  <a:gd name="connsiteX1" fmla="*/ 649450 w 657225"/>
                                  <a:gd name="connsiteY1" fmla="*/ 776343 h 828675"/>
                                  <a:gd name="connsiteX2" fmla="*/ 593253 w 657225"/>
                                  <a:gd name="connsiteY2" fmla="*/ 817300 h 828675"/>
                                  <a:gd name="connsiteX3" fmla="*/ 37945 w 657225"/>
                                  <a:gd name="connsiteY3" fmla="*/ 259135 h 828675"/>
                                  <a:gd name="connsiteX4" fmla="*/ 73188 w 657225"/>
                                  <a:gd name="connsiteY4" fmla="*/ 37203 h 828675"/>
                                  <a:gd name="connsiteX5" fmla="*/ 296073 w 657225"/>
                                  <a:gd name="connsiteY5" fmla="*/ 73398 h 828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57225" h="828675">
                                    <a:moveTo>
                                      <a:pt x="296073" y="73398"/>
                                    </a:moveTo>
                                    <a:cubicBezTo>
                                      <a:pt x="360843" y="163885"/>
                                      <a:pt x="544675" y="550600"/>
                                      <a:pt x="649450" y="776343"/>
                                    </a:cubicBezTo>
                                    <a:cubicBezTo>
                                      <a:pt x="665643" y="811585"/>
                                      <a:pt x="621828" y="843970"/>
                                      <a:pt x="593253" y="817300"/>
                                    </a:cubicBezTo>
                                    <a:cubicBezTo>
                                      <a:pt x="412278" y="645850"/>
                                      <a:pt x="102715" y="349623"/>
                                      <a:pt x="37945" y="259135"/>
                                    </a:cubicBezTo>
                                    <a:cubicBezTo>
                                      <a:pt x="-14442" y="187698"/>
                                      <a:pt x="1750" y="87685"/>
                                      <a:pt x="73188" y="37203"/>
                                    </a:cubicBezTo>
                                    <a:cubicBezTo>
                                      <a:pt x="144625" y="-14232"/>
                                      <a:pt x="244638" y="1960"/>
                                      <a:pt x="296073" y="73398"/>
                                    </a:cubicBezTo>
                                    <a:close/>
                                  </a:path>
                                </a:pathLst>
                              </a:custGeom>
                              <a:solidFill>
                                <a:srgbClr val="FFF08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8" name="Freeform: Shape 238"/>
                            <wps:cNvSpPr/>
                            <wps:spPr>
                              <a:xfrm>
                                <a:off x="3376456" y="-6723"/>
                                <a:ext cx="657225" cy="828675"/>
                              </a:xfrm>
                              <a:custGeom>
                                <a:avLst/>
                                <a:gdLst>
                                  <a:gd name="connsiteX0" fmla="*/ 364012 w 657225"/>
                                  <a:gd name="connsiteY0" fmla="*/ 73398 h 828675"/>
                                  <a:gd name="connsiteX1" fmla="*/ 10634 w 657225"/>
                                  <a:gd name="connsiteY1" fmla="*/ 776343 h 828675"/>
                                  <a:gd name="connsiteX2" fmla="*/ 66832 w 657225"/>
                                  <a:gd name="connsiteY2" fmla="*/ 817300 h 828675"/>
                                  <a:gd name="connsiteX3" fmla="*/ 622139 w 657225"/>
                                  <a:gd name="connsiteY3" fmla="*/ 259135 h 828675"/>
                                  <a:gd name="connsiteX4" fmla="*/ 585944 w 657225"/>
                                  <a:gd name="connsiteY4" fmla="*/ 37203 h 828675"/>
                                  <a:gd name="connsiteX5" fmla="*/ 364012 w 657225"/>
                                  <a:gd name="connsiteY5" fmla="*/ 73398 h 828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57225" h="828675">
                                    <a:moveTo>
                                      <a:pt x="364012" y="73398"/>
                                    </a:moveTo>
                                    <a:cubicBezTo>
                                      <a:pt x="299241" y="163885"/>
                                      <a:pt x="115409" y="550600"/>
                                      <a:pt x="10634" y="776343"/>
                                    </a:cubicBezTo>
                                    <a:cubicBezTo>
                                      <a:pt x="-5559" y="811585"/>
                                      <a:pt x="38257" y="843970"/>
                                      <a:pt x="66832" y="817300"/>
                                    </a:cubicBezTo>
                                    <a:cubicBezTo>
                                      <a:pt x="247807" y="645850"/>
                                      <a:pt x="557369" y="349623"/>
                                      <a:pt x="622139" y="259135"/>
                                    </a:cubicBezTo>
                                    <a:cubicBezTo>
                                      <a:pt x="673574" y="187698"/>
                                      <a:pt x="657382" y="88638"/>
                                      <a:pt x="585944" y="37203"/>
                                    </a:cubicBezTo>
                                    <a:cubicBezTo>
                                      <a:pt x="515459" y="-14232"/>
                                      <a:pt x="415447" y="1960"/>
                                      <a:pt x="364012" y="73398"/>
                                    </a:cubicBezTo>
                                    <a:close/>
                                  </a:path>
                                </a:pathLst>
                              </a:custGeom>
                              <a:solidFill>
                                <a:srgbClr val="FFF08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9" name="Freeform: Shape 239"/>
                            <wps:cNvSpPr/>
                            <wps:spPr>
                              <a:xfrm>
                                <a:off x="3942537" y="2581447"/>
                                <a:ext cx="933450" cy="438150"/>
                              </a:xfrm>
                              <a:custGeom>
                                <a:avLst/>
                                <a:gdLst>
                                  <a:gd name="connsiteX0" fmla="*/ 824726 w 933450"/>
                                  <a:gd name="connsiteY0" fmla="*/ 130321 h 438150"/>
                                  <a:gd name="connsiteX1" fmla="*/ 47486 w 933450"/>
                                  <a:gd name="connsiteY1" fmla="*/ 7448 h 438150"/>
                                  <a:gd name="connsiteX2" fmla="*/ 25578 w 933450"/>
                                  <a:gd name="connsiteY2" fmla="*/ 73171 h 438150"/>
                                  <a:gd name="connsiteX3" fmla="*/ 725666 w 933450"/>
                                  <a:gd name="connsiteY3" fmla="*/ 432263 h 438150"/>
                                  <a:gd name="connsiteX4" fmla="*/ 926643 w 933450"/>
                                  <a:gd name="connsiteY4" fmla="*/ 330346 h 438150"/>
                                  <a:gd name="connsiteX5" fmla="*/ 824726 w 933450"/>
                                  <a:gd name="connsiteY5" fmla="*/ 130321 h 438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33450" h="438150">
                                    <a:moveTo>
                                      <a:pt x="824726" y="130321"/>
                                    </a:moveTo>
                                    <a:cubicBezTo>
                                      <a:pt x="718998" y="96031"/>
                                      <a:pt x="294183" y="38881"/>
                                      <a:pt x="47486" y="7448"/>
                                    </a:cubicBezTo>
                                    <a:cubicBezTo>
                                      <a:pt x="8433" y="2686"/>
                                      <a:pt x="-8712" y="55073"/>
                                      <a:pt x="25578" y="73171"/>
                                    </a:cubicBezTo>
                                    <a:cubicBezTo>
                                      <a:pt x="243701" y="193186"/>
                                      <a:pt x="619938" y="397973"/>
                                      <a:pt x="725666" y="432263"/>
                                    </a:cubicBezTo>
                                    <a:cubicBezTo>
                                      <a:pt x="809486" y="459886"/>
                                      <a:pt x="899021" y="414166"/>
                                      <a:pt x="926643" y="330346"/>
                                    </a:cubicBezTo>
                                    <a:cubicBezTo>
                                      <a:pt x="953313" y="247478"/>
                                      <a:pt x="907593" y="156991"/>
                                      <a:pt x="824726" y="130321"/>
                                    </a:cubicBezTo>
                                    <a:close/>
                                  </a:path>
                                </a:pathLst>
                              </a:custGeom>
                              <a:solidFill>
                                <a:srgbClr val="FFF08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0" name="Freeform: Shape 240"/>
                            <wps:cNvSpPr/>
                            <wps:spPr>
                              <a:xfrm>
                                <a:off x="-7490" y="2581447"/>
                                <a:ext cx="933450" cy="438150"/>
                              </a:xfrm>
                              <a:custGeom>
                                <a:avLst/>
                                <a:gdLst>
                                  <a:gd name="connsiteX0" fmla="*/ 117028 w 933450"/>
                                  <a:gd name="connsiteY0" fmla="*/ 130321 h 438150"/>
                                  <a:gd name="connsiteX1" fmla="*/ 894268 w 933450"/>
                                  <a:gd name="connsiteY1" fmla="*/ 7448 h 438150"/>
                                  <a:gd name="connsiteX2" fmla="*/ 916175 w 933450"/>
                                  <a:gd name="connsiteY2" fmla="*/ 73171 h 438150"/>
                                  <a:gd name="connsiteX3" fmla="*/ 216088 w 933450"/>
                                  <a:gd name="connsiteY3" fmla="*/ 432263 h 438150"/>
                                  <a:gd name="connsiteX4" fmla="*/ 15110 w 933450"/>
                                  <a:gd name="connsiteY4" fmla="*/ 330346 h 438150"/>
                                  <a:gd name="connsiteX5" fmla="*/ 117028 w 933450"/>
                                  <a:gd name="connsiteY5" fmla="*/ 130321 h 438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33450" h="438150">
                                    <a:moveTo>
                                      <a:pt x="117028" y="130321"/>
                                    </a:moveTo>
                                    <a:cubicBezTo>
                                      <a:pt x="222755" y="96031"/>
                                      <a:pt x="647570" y="38881"/>
                                      <a:pt x="894268" y="7448"/>
                                    </a:cubicBezTo>
                                    <a:cubicBezTo>
                                      <a:pt x="933320" y="2686"/>
                                      <a:pt x="950465" y="55073"/>
                                      <a:pt x="916175" y="73171"/>
                                    </a:cubicBezTo>
                                    <a:cubicBezTo>
                                      <a:pt x="698053" y="193186"/>
                                      <a:pt x="321815" y="397973"/>
                                      <a:pt x="216088" y="432263"/>
                                    </a:cubicBezTo>
                                    <a:cubicBezTo>
                                      <a:pt x="132268" y="459886"/>
                                      <a:pt x="42733" y="414166"/>
                                      <a:pt x="15110" y="330346"/>
                                    </a:cubicBezTo>
                                    <a:cubicBezTo>
                                      <a:pt x="-12512" y="246526"/>
                                      <a:pt x="34160" y="156991"/>
                                      <a:pt x="117028" y="130321"/>
                                    </a:cubicBezTo>
                                    <a:close/>
                                  </a:path>
                                </a:pathLst>
                              </a:custGeom>
                              <a:solidFill>
                                <a:srgbClr val="FFF08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1" name="Freeform: Shape 241"/>
                            <wps:cNvSpPr/>
                            <wps:spPr>
                              <a:xfrm>
                                <a:off x="2276951" y="3695224"/>
                                <a:ext cx="323850" cy="971550"/>
                              </a:xfrm>
                              <a:custGeom>
                                <a:avLst/>
                                <a:gdLst>
                                  <a:gd name="connsiteX0" fmla="*/ 7144 w 323850"/>
                                  <a:gd name="connsiteY0" fmla="*/ 812959 h 971550"/>
                                  <a:gd name="connsiteX1" fmla="*/ 131921 w 323850"/>
                                  <a:gd name="connsiteY1" fmla="*/ 35719 h 971550"/>
                                  <a:gd name="connsiteX2" fmla="*/ 201454 w 323850"/>
                                  <a:gd name="connsiteY2" fmla="*/ 35719 h 971550"/>
                                  <a:gd name="connsiteX3" fmla="*/ 326231 w 323850"/>
                                  <a:gd name="connsiteY3" fmla="*/ 812959 h 971550"/>
                                  <a:gd name="connsiteX4" fmla="*/ 167164 w 323850"/>
                                  <a:gd name="connsiteY4" fmla="*/ 972026 h 971550"/>
                                  <a:gd name="connsiteX5" fmla="*/ 7144 w 323850"/>
                                  <a:gd name="connsiteY5" fmla="*/ 812959 h 971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23850" h="971550">
                                    <a:moveTo>
                                      <a:pt x="7144" y="812959"/>
                                    </a:moveTo>
                                    <a:cubicBezTo>
                                      <a:pt x="7144" y="701516"/>
                                      <a:pt x="84296" y="280511"/>
                                      <a:pt x="131921" y="35719"/>
                                    </a:cubicBezTo>
                                    <a:cubicBezTo>
                                      <a:pt x="139541" y="-2381"/>
                                      <a:pt x="193834" y="-2381"/>
                                      <a:pt x="201454" y="35719"/>
                                    </a:cubicBezTo>
                                    <a:cubicBezTo>
                                      <a:pt x="248126" y="280511"/>
                                      <a:pt x="326231" y="701516"/>
                                      <a:pt x="326231" y="812959"/>
                                    </a:cubicBezTo>
                                    <a:cubicBezTo>
                                      <a:pt x="326231" y="900589"/>
                                      <a:pt x="254794" y="972026"/>
                                      <a:pt x="167164" y="972026"/>
                                    </a:cubicBezTo>
                                    <a:cubicBezTo>
                                      <a:pt x="78581" y="972979"/>
                                      <a:pt x="7144" y="901541"/>
                                      <a:pt x="7144" y="812959"/>
                                    </a:cubicBezTo>
                                    <a:close/>
                                  </a:path>
                                </a:pathLst>
                              </a:custGeom>
                              <a:solidFill>
                                <a:srgbClr val="FFF08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2" name="Freeform: Shape 242"/>
                            <wps:cNvSpPr/>
                            <wps:spPr>
                              <a:xfrm>
                                <a:off x="464978" y="38100"/>
                                <a:ext cx="2257425" cy="3762375"/>
                              </a:xfrm>
                              <a:custGeom>
                                <a:avLst/>
                                <a:gdLst>
                                  <a:gd name="connsiteX0" fmla="*/ 2251552 w 2257425"/>
                                  <a:gd name="connsiteY0" fmla="*/ 496253 h 3762375"/>
                                  <a:gd name="connsiteX1" fmla="*/ 2067719 w 2257425"/>
                                  <a:gd name="connsiteY1" fmla="*/ 68580 h 3762375"/>
                                  <a:gd name="connsiteX2" fmla="*/ 1880077 w 2257425"/>
                                  <a:gd name="connsiteY2" fmla="*/ 68580 h 3762375"/>
                                  <a:gd name="connsiteX3" fmla="*/ 1373347 w 2257425"/>
                                  <a:gd name="connsiteY3" fmla="*/ 1243965 h 3762375"/>
                                  <a:gd name="connsiteX4" fmla="*/ 99854 w 2257425"/>
                                  <a:gd name="connsiteY4" fmla="*/ 1362075 h 3762375"/>
                                  <a:gd name="connsiteX5" fmla="*/ 41752 w 2257425"/>
                                  <a:gd name="connsiteY5" fmla="*/ 1540193 h 3762375"/>
                                  <a:gd name="connsiteX6" fmla="*/ 1002824 w 2257425"/>
                                  <a:gd name="connsiteY6" fmla="*/ 2384108 h 3762375"/>
                                  <a:gd name="connsiteX7" fmla="*/ 721837 w 2257425"/>
                                  <a:gd name="connsiteY7" fmla="*/ 3631883 h 3762375"/>
                                  <a:gd name="connsiteX8" fmla="*/ 873284 w 2257425"/>
                                  <a:gd name="connsiteY8" fmla="*/ 3742373 h 3762375"/>
                                  <a:gd name="connsiteX9" fmla="*/ 1019969 w 2257425"/>
                                  <a:gd name="connsiteY9" fmla="*/ 3655695 h 3762375"/>
                                  <a:gd name="connsiteX10" fmla="*/ 2251552 w 2257425"/>
                                  <a:gd name="connsiteY10" fmla="*/ 496253 h 3762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57425" h="3762375">
                                    <a:moveTo>
                                      <a:pt x="2251552" y="496253"/>
                                    </a:moveTo>
                                    <a:lnTo>
                                      <a:pt x="2067719" y="68580"/>
                                    </a:lnTo>
                                    <a:cubicBezTo>
                                      <a:pt x="2032477" y="-13335"/>
                                      <a:pt x="1915319" y="-13335"/>
                                      <a:pt x="1880077" y="68580"/>
                                    </a:cubicBezTo>
                                    <a:lnTo>
                                      <a:pt x="1373347" y="1243965"/>
                                    </a:lnTo>
                                    <a:lnTo>
                                      <a:pt x="99854" y="1362075"/>
                                    </a:lnTo>
                                    <a:cubicBezTo>
                                      <a:pt x="10319" y="1370648"/>
                                      <a:pt x="-24923" y="1481138"/>
                                      <a:pt x="41752" y="1540193"/>
                                    </a:cubicBezTo>
                                    <a:lnTo>
                                      <a:pt x="1002824" y="2384108"/>
                                    </a:lnTo>
                                    <a:lnTo>
                                      <a:pt x="721837" y="3631883"/>
                                    </a:lnTo>
                                    <a:cubicBezTo>
                                      <a:pt x="701834" y="3719513"/>
                                      <a:pt x="796132" y="3788093"/>
                                      <a:pt x="873284" y="3742373"/>
                                    </a:cubicBezTo>
                                    <a:lnTo>
                                      <a:pt x="1019969" y="3655695"/>
                                    </a:lnTo>
                                    <a:cubicBezTo>
                                      <a:pt x="1259999" y="2102168"/>
                                      <a:pt x="1934369" y="961073"/>
                                      <a:pt x="2251552" y="496253"/>
                                    </a:cubicBezTo>
                                    <a:close/>
                                  </a:path>
                                </a:pathLst>
                              </a:custGeom>
                              <a:solidFill>
                                <a:srgbClr val="FFC85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3" name="Graphic 3"/>
                          <wpg:cNvGrpSpPr/>
                          <wpg:grpSpPr>
                            <a:xfrm>
                              <a:off x="5782235" y="0"/>
                              <a:ext cx="767453" cy="734302"/>
                              <a:chOff x="-7490" y="-6723"/>
                              <a:chExt cx="4883477" cy="4673497"/>
                            </a:xfrm>
                          </wpg:grpSpPr>
                          <wps:wsp>
                            <wps:cNvPr id="244" name="Freeform: Shape 244"/>
                            <wps:cNvSpPr/>
                            <wps:spPr>
                              <a:xfrm>
                                <a:off x="464978" y="38100"/>
                                <a:ext cx="3943350" cy="3762375"/>
                              </a:xfrm>
                              <a:custGeom>
                                <a:avLst/>
                                <a:gdLst>
                                  <a:gd name="connsiteX0" fmla="*/ 3846989 w 3943350"/>
                                  <a:gd name="connsiteY0" fmla="*/ 1362075 h 3762375"/>
                                  <a:gd name="connsiteX1" fmla="*/ 2573497 w 3943350"/>
                                  <a:gd name="connsiteY1" fmla="*/ 1243965 h 3762375"/>
                                  <a:gd name="connsiteX2" fmla="*/ 2066767 w 3943350"/>
                                  <a:gd name="connsiteY2" fmla="*/ 68580 h 3762375"/>
                                  <a:gd name="connsiteX3" fmla="*/ 1879124 w 3943350"/>
                                  <a:gd name="connsiteY3" fmla="*/ 68580 h 3762375"/>
                                  <a:gd name="connsiteX4" fmla="*/ 1373347 w 3943350"/>
                                  <a:gd name="connsiteY4" fmla="*/ 1243965 h 3762375"/>
                                  <a:gd name="connsiteX5" fmla="*/ 99854 w 3943350"/>
                                  <a:gd name="connsiteY5" fmla="*/ 1362075 h 3762375"/>
                                  <a:gd name="connsiteX6" fmla="*/ 41752 w 3943350"/>
                                  <a:gd name="connsiteY6" fmla="*/ 1540193 h 3762375"/>
                                  <a:gd name="connsiteX7" fmla="*/ 1002824 w 3943350"/>
                                  <a:gd name="connsiteY7" fmla="*/ 2384108 h 3762375"/>
                                  <a:gd name="connsiteX8" fmla="*/ 721837 w 3943350"/>
                                  <a:gd name="connsiteY8" fmla="*/ 3631883 h 3762375"/>
                                  <a:gd name="connsiteX9" fmla="*/ 873284 w 3943350"/>
                                  <a:gd name="connsiteY9" fmla="*/ 3742373 h 3762375"/>
                                  <a:gd name="connsiteX10" fmla="*/ 1973422 w 3943350"/>
                                  <a:gd name="connsiteY10" fmla="*/ 3089910 h 3762375"/>
                                  <a:gd name="connsiteX11" fmla="*/ 3073559 w 3943350"/>
                                  <a:gd name="connsiteY11" fmla="*/ 3743325 h 3762375"/>
                                  <a:gd name="connsiteX12" fmla="*/ 3225007 w 3943350"/>
                                  <a:gd name="connsiteY12" fmla="*/ 3632835 h 3762375"/>
                                  <a:gd name="connsiteX13" fmla="*/ 2944019 w 3943350"/>
                                  <a:gd name="connsiteY13" fmla="*/ 2385060 h 3762375"/>
                                  <a:gd name="connsiteX14" fmla="*/ 3905092 w 3943350"/>
                                  <a:gd name="connsiteY14" fmla="*/ 1541145 h 3762375"/>
                                  <a:gd name="connsiteX15" fmla="*/ 3846989 w 3943350"/>
                                  <a:gd name="connsiteY15" fmla="*/ 1362075 h 3762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943350" h="3762375">
                                    <a:moveTo>
                                      <a:pt x="3846989" y="1362075"/>
                                    </a:moveTo>
                                    <a:lnTo>
                                      <a:pt x="2573497" y="1243965"/>
                                    </a:lnTo>
                                    <a:lnTo>
                                      <a:pt x="2066767" y="68580"/>
                                    </a:lnTo>
                                    <a:cubicBezTo>
                                      <a:pt x="2031524" y="-13335"/>
                                      <a:pt x="1914367" y="-13335"/>
                                      <a:pt x="1879124" y="68580"/>
                                    </a:cubicBezTo>
                                    <a:lnTo>
                                      <a:pt x="1373347" y="1243965"/>
                                    </a:lnTo>
                                    <a:lnTo>
                                      <a:pt x="99854" y="1362075"/>
                                    </a:lnTo>
                                    <a:cubicBezTo>
                                      <a:pt x="10319" y="1370648"/>
                                      <a:pt x="-24923" y="1481138"/>
                                      <a:pt x="41752" y="1540193"/>
                                    </a:cubicBezTo>
                                    <a:lnTo>
                                      <a:pt x="1002824" y="2384108"/>
                                    </a:lnTo>
                                    <a:lnTo>
                                      <a:pt x="721837" y="3631883"/>
                                    </a:lnTo>
                                    <a:cubicBezTo>
                                      <a:pt x="701834" y="3719513"/>
                                      <a:pt x="796132" y="3788093"/>
                                      <a:pt x="873284" y="3742373"/>
                                    </a:cubicBezTo>
                                    <a:lnTo>
                                      <a:pt x="1973422" y="3089910"/>
                                    </a:lnTo>
                                    <a:lnTo>
                                      <a:pt x="3073559" y="3743325"/>
                                    </a:lnTo>
                                    <a:cubicBezTo>
                                      <a:pt x="3150712" y="3789045"/>
                                      <a:pt x="3245009" y="3720465"/>
                                      <a:pt x="3225007" y="3632835"/>
                                    </a:cubicBezTo>
                                    <a:lnTo>
                                      <a:pt x="2944019" y="2385060"/>
                                    </a:lnTo>
                                    <a:lnTo>
                                      <a:pt x="3905092" y="1541145"/>
                                    </a:lnTo>
                                    <a:cubicBezTo>
                                      <a:pt x="3972719" y="1481138"/>
                                      <a:pt x="3936524" y="1369695"/>
                                      <a:pt x="3846989" y="1362075"/>
                                    </a:cubicBezTo>
                                    <a:close/>
                                  </a:path>
                                </a:pathLst>
                              </a:custGeom>
                              <a:solidFill>
                                <a:srgbClr val="FFDC64"/>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5" name="Freeform: Shape 245"/>
                            <wps:cNvSpPr/>
                            <wps:spPr>
                              <a:xfrm>
                                <a:off x="840260" y="-6723"/>
                                <a:ext cx="657225" cy="828675"/>
                              </a:xfrm>
                              <a:custGeom>
                                <a:avLst/>
                                <a:gdLst>
                                  <a:gd name="connsiteX0" fmla="*/ 296073 w 657225"/>
                                  <a:gd name="connsiteY0" fmla="*/ 73398 h 828675"/>
                                  <a:gd name="connsiteX1" fmla="*/ 649450 w 657225"/>
                                  <a:gd name="connsiteY1" fmla="*/ 776343 h 828675"/>
                                  <a:gd name="connsiteX2" fmla="*/ 593253 w 657225"/>
                                  <a:gd name="connsiteY2" fmla="*/ 817300 h 828675"/>
                                  <a:gd name="connsiteX3" fmla="*/ 37945 w 657225"/>
                                  <a:gd name="connsiteY3" fmla="*/ 259135 h 828675"/>
                                  <a:gd name="connsiteX4" fmla="*/ 73188 w 657225"/>
                                  <a:gd name="connsiteY4" fmla="*/ 37203 h 828675"/>
                                  <a:gd name="connsiteX5" fmla="*/ 296073 w 657225"/>
                                  <a:gd name="connsiteY5" fmla="*/ 73398 h 828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57225" h="828675">
                                    <a:moveTo>
                                      <a:pt x="296073" y="73398"/>
                                    </a:moveTo>
                                    <a:cubicBezTo>
                                      <a:pt x="360843" y="163885"/>
                                      <a:pt x="544675" y="550600"/>
                                      <a:pt x="649450" y="776343"/>
                                    </a:cubicBezTo>
                                    <a:cubicBezTo>
                                      <a:pt x="665643" y="811585"/>
                                      <a:pt x="621828" y="843970"/>
                                      <a:pt x="593253" y="817300"/>
                                    </a:cubicBezTo>
                                    <a:cubicBezTo>
                                      <a:pt x="412278" y="645850"/>
                                      <a:pt x="102715" y="349623"/>
                                      <a:pt x="37945" y="259135"/>
                                    </a:cubicBezTo>
                                    <a:cubicBezTo>
                                      <a:pt x="-14442" y="187698"/>
                                      <a:pt x="1750" y="87685"/>
                                      <a:pt x="73188" y="37203"/>
                                    </a:cubicBezTo>
                                    <a:cubicBezTo>
                                      <a:pt x="144625" y="-14232"/>
                                      <a:pt x="244638" y="1960"/>
                                      <a:pt x="296073" y="73398"/>
                                    </a:cubicBezTo>
                                    <a:close/>
                                  </a:path>
                                </a:pathLst>
                              </a:custGeom>
                              <a:solidFill>
                                <a:srgbClr val="FFF08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6" name="Freeform: Shape 246"/>
                            <wps:cNvSpPr/>
                            <wps:spPr>
                              <a:xfrm>
                                <a:off x="3376456" y="-6723"/>
                                <a:ext cx="657225" cy="828675"/>
                              </a:xfrm>
                              <a:custGeom>
                                <a:avLst/>
                                <a:gdLst>
                                  <a:gd name="connsiteX0" fmla="*/ 364012 w 657225"/>
                                  <a:gd name="connsiteY0" fmla="*/ 73398 h 828675"/>
                                  <a:gd name="connsiteX1" fmla="*/ 10634 w 657225"/>
                                  <a:gd name="connsiteY1" fmla="*/ 776343 h 828675"/>
                                  <a:gd name="connsiteX2" fmla="*/ 66832 w 657225"/>
                                  <a:gd name="connsiteY2" fmla="*/ 817300 h 828675"/>
                                  <a:gd name="connsiteX3" fmla="*/ 622139 w 657225"/>
                                  <a:gd name="connsiteY3" fmla="*/ 259135 h 828675"/>
                                  <a:gd name="connsiteX4" fmla="*/ 585944 w 657225"/>
                                  <a:gd name="connsiteY4" fmla="*/ 37203 h 828675"/>
                                  <a:gd name="connsiteX5" fmla="*/ 364012 w 657225"/>
                                  <a:gd name="connsiteY5" fmla="*/ 73398 h 828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57225" h="828675">
                                    <a:moveTo>
                                      <a:pt x="364012" y="73398"/>
                                    </a:moveTo>
                                    <a:cubicBezTo>
                                      <a:pt x="299241" y="163885"/>
                                      <a:pt x="115409" y="550600"/>
                                      <a:pt x="10634" y="776343"/>
                                    </a:cubicBezTo>
                                    <a:cubicBezTo>
                                      <a:pt x="-5559" y="811585"/>
                                      <a:pt x="38257" y="843970"/>
                                      <a:pt x="66832" y="817300"/>
                                    </a:cubicBezTo>
                                    <a:cubicBezTo>
                                      <a:pt x="247807" y="645850"/>
                                      <a:pt x="557369" y="349623"/>
                                      <a:pt x="622139" y="259135"/>
                                    </a:cubicBezTo>
                                    <a:cubicBezTo>
                                      <a:pt x="673574" y="187698"/>
                                      <a:pt x="657382" y="88638"/>
                                      <a:pt x="585944" y="37203"/>
                                    </a:cubicBezTo>
                                    <a:cubicBezTo>
                                      <a:pt x="515459" y="-14232"/>
                                      <a:pt x="415447" y="1960"/>
                                      <a:pt x="364012" y="73398"/>
                                    </a:cubicBezTo>
                                    <a:close/>
                                  </a:path>
                                </a:pathLst>
                              </a:custGeom>
                              <a:solidFill>
                                <a:srgbClr val="FFF08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7" name="Freeform: Shape 247"/>
                            <wps:cNvSpPr/>
                            <wps:spPr>
                              <a:xfrm>
                                <a:off x="3942537" y="2581447"/>
                                <a:ext cx="933450" cy="438150"/>
                              </a:xfrm>
                              <a:custGeom>
                                <a:avLst/>
                                <a:gdLst>
                                  <a:gd name="connsiteX0" fmla="*/ 824726 w 933450"/>
                                  <a:gd name="connsiteY0" fmla="*/ 130321 h 438150"/>
                                  <a:gd name="connsiteX1" fmla="*/ 47486 w 933450"/>
                                  <a:gd name="connsiteY1" fmla="*/ 7448 h 438150"/>
                                  <a:gd name="connsiteX2" fmla="*/ 25578 w 933450"/>
                                  <a:gd name="connsiteY2" fmla="*/ 73171 h 438150"/>
                                  <a:gd name="connsiteX3" fmla="*/ 725666 w 933450"/>
                                  <a:gd name="connsiteY3" fmla="*/ 432263 h 438150"/>
                                  <a:gd name="connsiteX4" fmla="*/ 926643 w 933450"/>
                                  <a:gd name="connsiteY4" fmla="*/ 330346 h 438150"/>
                                  <a:gd name="connsiteX5" fmla="*/ 824726 w 933450"/>
                                  <a:gd name="connsiteY5" fmla="*/ 130321 h 438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33450" h="438150">
                                    <a:moveTo>
                                      <a:pt x="824726" y="130321"/>
                                    </a:moveTo>
                                    <a:cubicBezTo>
                                      <a:pt x="718998" y="96031"/>
                                      <a:pt x="294183" y="38881"/>
                                      <a:pt x="47486" y="7448"/>
                                    </a:cubicBezTo>
                                    <a:cubicBezTo>
                                      <a:pt x="8433" y="2686"/>
                                      <a:pt x="-8712" y="55073"/>
                                      <a:pt x="25578" y="73171"/>
                                    </a:cubicBezTo>
                                    <a:cubicBezTo>
                                      <a:pt x="243701" y="193186"/>
                                      <a:pt x="619938" y="397973"/>
                                      <a:pt x="725666" y="432263"/>
                                    </a:cubicBezTo>
                                    <a:cubicBezTo>
                                      <a:pt x="809486" y="459886"/>
                                      <a:pt x="899021" y="414166"/>
                                      <a:pt x="926643" y="330346"/>
                                    </a:cubicBezTo>
                                    <a:cubicBezTo>
                                      <a:pt x="953313" y="247478"/>
                                      <a:pt x="907593" y="156991"/>
                                      <a:pt x="824726" y="130321"/>
                                    </a:cubicBezTo>
                                    <a:close/>
                                  </a:path>
                                </a:pathLst>
                              </a:custGeom>
                              <a:solidFill>
                                <a:srgbClr val="FFF08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 name="Freeform: Shape 248"/>
                            <wps:cNvSpPr/>
                            <wps:spPr>
                              <a:xfrm>
                                <a:off x="-7490" y="2581447"/>
                                <a:ext cx="933450" cy="438150"/>
                              </a:xfrm>
                              <a:custGeom>
                                <a:avLst/>
                                <a:gdLst>
                                  <a:gd name="connsiteX0" fmla="*/ 117028 w 933450"/>
                                  <a:gd name="connsiteY0" fmla="*/ 130321 h 438150"/>
                                  <a:gd name="connsiteX1" fmla="*/ 894268 w 933450"/>
                                  <a:gd name="connsiteY1" fmla="*/ 7448 h 438150"/>
                                  <a:gd name="connsiteX2" fmla="*/ 916175 w 933450"/>
                                  <a:gd name="connsiteY2" fmla="*/ 73171 h 438150"/>
                                  <a:gd name="connsiteX3" fmla="*/ 216088 w 933450"/>
                                  <a:gd name="connsiteY3" fmla="*/ 432263 h 438150"/>
                                  <a:gd name="connsiteX4" fmla="*/ 15110 w 933450"/>
                                  <a:gd name="connsiteY4" fmla="*/ 330346 h 438150"/>
                                  <a:gd name="connsiteX5" fmla="*/ 117028 w 933450"/>
                                  <a:gd name="connsiteY5" fmla="*/ 130321 h 438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33450" h="438150">
                                    <a:moveTo>
                                      <a:pt x="117028" y="130321"/>
                                    </a:moveTo>
                                    <a:cubicBezTo>
                                      <a:pt x="222755" y="96031"/>
                                      <a:pt x="647570" y="38881"/>
                                      <a:pt x="894268" y="7448"/>
                                    </a:cubicBezTo>
                                    <a:cubicBezTo>
                                      <a:pt x="933320" y="2686"/>
                                      <a:pt x="950465" y="55073"/>
                                      <a:pt x="916175" y="73171"/>
                                    </a:cubicBezTo>
                                    <a:cubicBezTo>
                                      <a:pt x="698053" y="193186"/>
                                      <a:pt x="321815" y="397973"/>
                                      <a:pt x="216088" y="432263"/>
                                    </a:cubicBezTo>
                                    <a:cubicBezTo>
                                      <a:pt x="132268" y="459886"/>
                                      <a:pt x="42733" y="414166"/>
                                      <a:pt x="15110" y="330346"/>
                                    </a:cubicBezTo>
                                    <a:cubicBezTo>
                                      <a:pt x="-12512" y="246526"/>
                                      <a:pt x="34160" y="156991"/>
                                      <a:pt x="117028" y="130321"/>
                                    </a:cubicBezTo>
                                    <a:close/>
                                  </a:path>
                                </a:pathLst>
                              </a:custGeom>
                              <a:solidFill>
                                <a:srgbClr val="FFF08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9" name="Freeform: Shape 249"/>
                            <wps:cNvSpPr/>
                            <wps:spPr>
                              <a:xfrm>
                                <a:off x="2276951" y="3695224"/>
                                <a:ext cx="323850" cy="971550"/>
                              </a:xfrm>
                              <a:custGeom>
                                <a:avLst/>
                                <a:gdLst>
                                  <a:gd name="connsiteX0" fmla="*/ 7144 w 323850"/>
                                  <a:gd name="connsiteY0" fmla="*/ 812959 h 971550"/>
                                  <a:gd name="connsiteX1" fmla="*/ 131921 w 323850"/>
                                  <a:gd name="connsiteY1" fmla="*/ 35719 h 971550"/>
                                  <a:gd name="connsiteX2" fmla="*/ 201454 w 323850"/>
                                  <a:gd name="connsiteY2" fmla="*/ 35719 h 971550"/>
                                  <a:gd name="connsiteX3" fmla="*/ 326231 w 323850"/>
                                  <a:gd name="connsiteY3" fmla="*/ 812959 h 971550"/>
                                  <a:gd name="connsiteX4" fmla="*/ 167164 w 323850"/>
                                  <a:gd name="connsiteY4" fmla="*/ 972026 h 971550"/>
                                  <a:gd name="connsiteX5" fmla="*/ 7144 w 323850"/>
                                  <a:gd name="connsiteY5" fmla="*/ 812959 h 971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23850" h="971550">
                                    <a:moveTo>
                                      <a:pt x="7144" y="812959"/>
                                    </a:moveTo>
                                    <a:cubicBezTo>
                                      <a:pt x="7144" y="701516"/>
                                      <a:pt x="84296" y="280511"/>
                                      <a:pt x="131921" y="35719"/>
                                    </a:cubicBezTo>
                                    <a:cubicBezTo>
                                      <a:pt x="139541" y="-2381"/>
                                      <a:pt x="193834" y="-2381"/>
                                      <a:pt x="201454" y="35719"/>
                                    </a:cubicBezTo>
                                    <a:cubicBezTo>
                                      <a:pt x="248126" y="280511"/>
                                      <a:pt x="326231" y="701516"/>
                                      <a:pt x="326231" y="812959"/>
                                    </a:cubicBezTo>
                                    <a:cubicBezTo>
                                      <a:pt x="326231" y="900589"/>
                                      <a:pt x="254794" y="972026"/>
                                      <a:pt x="167164" y="972026"/>
                                    </a:cubicBezTo>
                                    <a:cubicBezTo>
                                      <a:pt x="78581" y="972979"/>
                                      <a:pt x="7144" y="901541"/>
                                      <a:pt x="7144" y="812959"/>
                                    </a:cubicBezTo>
                                    <a:close/>
                                  </a:path>
                                </a:pathLst>
                              </a:custGeom>
                              <a:solidFill>
                                <a:srgbClr val="FFF08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0" name="Freeform: Shape 250"/>
                            <wps:cNvSpPr/>
                            <wps:spPr>
                              <a:xfrm>
                                <a:off x="464978" y="38100"/>
                                <a:ext cx="2257425" cy="3762375"/>
                              </a:xfrm>
                              <a:custGeom>
                                <a:avLst/>
                                <a:gdLst>
                                  <a:gd name="connsiteX0" fmla="*/ 2251552 w 2257425"/>
                                  <a:gd name="connsiteY0" fmla="*/ 496253 h 3762375"/>
                                  <a:gd name="connsiteX1" fmla="*/ 2067719 w 2257425"/>
                                  <a:gd name="connsiteY1" fmla="*/ 68580 h 3762375"/>
                                  <a:gd name="connsiteX2" fmla="*/ 1880077 w 2257425"/>
                                  <a:gd name="connsiteY2" fmla="*/ 68580 h 3762375"/>
                                  <a:gd name="connsiteX3" fmla="*/ 1373347 w 2257425"/>
                                  <a:gd name="connsiteY3" fmla="*/ 1243965 h 3762375"/>
                                  <a:gd name="connsiteX4" fmla="*/ 99854 w 2257425"/>
                                  <a:gd name="connsiteY4" fmla="*/ 1362075 h 3762375"/>
                                  <a:gd name="connsiteX5" fmla="*/ 41752 w 2257425"/>
                                  <a:gd name="connsiteY5" fmla="*/ 1540193 h 3762375"/>
                                  <a:gd name="connsiteX6" fmla="*/ 1002824 w 2257425"/>
                                  <a:gd name="connsiteY6" fmla="*/ 2384108 h 3762375"/>
                                  <a:gd name="connsiteX7" fmla="*/ 721837 w 2257425"/>
                                  <a:gd name="connsiteY7" fmla="*/ 3631883 h 3762375"/>
                                  <a:gd name="connsiteX8" fmla="*/ 873284 w 2257425"/>
                                  <a:gd name="connsiteY8" fmla="*/ 3742373 h 3762375"/>
                                  <a:gd name="connsiteX9" fmla="*/ 1019969 w 2257425"/>
                                  <a:gd name="connsiteY9" fmla="*/ 3655695 h 3762375"/>
                                  <a:gd name="connsiteX10" fmla="*/ 2251552 w 2257425"/>
                                  <a:gd name="connsiteY10" fmla="*/ 496253 h 3762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57425" h="3762375">
                                    <a:moveTo>
                                      <a:pt x="2251552" y="496253"/>
                                    </a:moveTo>
                                    <a:lnTo>
                                      <a:pt x="2067719" y="68580"/>
                                    </a:lnTo>
                                    <a:cubicBezTo>
                                      <a:pt x="2032477" y="-13335"/>
                                      <a:pt x="1915319" y="-13335"/>
                                      <a:pt x="1880077" y="68580"/>
                                    </a:cubicBezTo>
                                    <a:lnTo>
                                      <a:pt x="1373347" y="1243965"/>
                                    </a:lnTo>
                                    <a:lnTo>
                                      <a:pt x="99854" y="1362075"/>
                                    </a:lnTo>
                                    <a:cubicBezTo>
                                      <a:pt x="10319" y="1370648"/>
                                      <a:pt x="-24923" y="1481138"/>
                                      <a:pt x="41752" y="1540193"/>
                                    </a:cubicBezTo>
                                    <a:lnTo>
                                      <a:pt x="1002824" y="2384108"/>
                                    </a:lnTo>
                                    <a:lnTo>
                                      <a:pt x="721837" y="3631883"/>
                                    </a:lnTo>
                                    <a:cubicBezTo>
                                      <a:pt x="701834" y="3719513"/>
                                      <a:pt x="796132" y="3788093"/>
                                      <a:pt x="873284" y="3742373"/>
                                    </a:cubicBezTo>
                                    <a:lnTo>
                                      <a:pt x="1019969" y="3655695"/>
                                    </a:lnTo>
                                    <a:cubicBezTo>
                                      <a:pt x="1259999" y="2102168"/>
                                      <a:pt x="1934369" y="961073"/>
                                      <a:pt x="2251552" y="496253"/>
                                    </a:cubicBezTo>
                                    <a:close/>
                                  </a:path>
                                </a:pathLst>
                              </a:custGeom>
                              <a:solidFill>
                                <a:srgbClr val="FFC85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4EE5BF90" id="Group 2" o:spid="_x0000_s1026" alt="decorative element" style="width:540pt;height:121.9pt;mso-position-horizontal-relative:char;mso-position-vertical-relative:line" coordsize="68580,15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">
                <v:rect id="Rectangle 8" o:spid="_x0000_s1027" style="position:absolute;width:68580;height:150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WLl8AA&#10;AADaAAAADwAAAGRycy9kb3ducmV2LnhtbERPTYvCMBC9C/6HMII3TfXgajWKCIIgHlYL6m1sxrbY&#10;TEoTa3d/vTkIHh/ve7FqTSkaql1hWcFoGIEgTq0uOFOQnLaDKQjnkTWWlknBHzlYLbudBcbavviX&#10;mqPPRAhhF6OC3PsqltKlORl0Q1sRB+5ua4M+wDqTusZXCDelHEfRRBosODTkWNEmp/RxfBoF65/r&#10;/3TbtLP94TJOzvjcJ2l2U6rfa9dzEJ5a/xV/3DutIGwNV8IN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WLl8AAAADaAAAADwAAAAAAAAAAAAAAAACYAgAAZHJzL2Rvd25y&#10;ZXYueG1sUEsFBgAAAAAEAAQA9QAAAIUDAAAAAA==&#10;" fillcolor="#5b9bd5" stroked="f" strokeweight="2pt">
                  <v:path arrowok="t"/>
                </v:rect>
                <v:rect id="Rectangle 234" o:spid="_x0000_s1028" style="position:absolute;top:13933;width:68580;height:1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s2Q8UA&#10;AADcAAAADwAAAGRycy9kb3ducmV2LnhtbESPzWrDMBCE74W+g9hCb7XsNOTHtRJCoNBTSNOQXDfW&#10;xnZrrYykOs7bR4VAj8PsfLNTLAfTip6cbywryJIUBHFpdcOVgv3X+8sMhA/IGlvLpOBKHpaLx4cC&#10;c20v/En9LlQiQtjnqKAOocul9GVNBn1iO+Lona0zGKJ0ldQOLxFuWjlK04k02HBsqLGjdU3lz+7X&#10;xDe+x+fNYbvO3LxcHVn309mJnFLPT8PqDUSgIfwf39MfWsHodQx/YyIB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zZDxQAAANwAAAAPAAAAAAAAAAAAAAAAAJgCAABkcnMv&#10;ZG93bnJldi54bWxQSwUGAAAAAAQABAD1AAAAigMAAAAA&#10;" fillcolor="#333f50" stroked="f" strokeweight="2pt">
                  <v:path arrowok="t"/>
                  <v:textbox>
                    <w:txbxContent>
                      <w:p w:rsidR="007020C9" w:rsidRDefault="007020C9" w:rsidP="00EC4501">
                        <w:pPr>
                          <w:jc w:val="center"/>
                        </w:pPr>
                      </w:p>
                    </w:txbxContent>
                  </v:textbox>
                </v:rect>
                <v:shapetype id="_x0000_t202" coordsize="21600,21600" o:spt="202" path="m,l,21600r21600,l21600,xe">
                  <v:stroke joinstyle="miter"/>
                  <v:path gradientshapeok="t" o:connecttype="rect"/>
                </v:shapetype>
                <v:shape id="Text Box 9" o:spid="_x0000_s1029" type="#_x0000_t202" style="position:absolute;left:11756;top:1415;width:45033;height:1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QVPcUA&#10;AADbAAAADwAAAGRycy9kb3ducmV2LnhtbESP0WrCQBRE3wv9h+UKvgTdqGglukoRLD4IVesHXLLX&#10;bDB7N2TXmPTru4VCH4eZOcOst52tREuNLx0rmIxTEMS50yUXCq5f+9EShA/IGivHpKAnD9vN68sa&#10;M+2efKb2EgoRIewzVGBCqDMpfW7Ioh+7mjh6N9dYDFE2hdQNPiPcVnKapgtpseS4YLCmnaH8fnlY&#10;BR/9YxmKmflM5t9J+3Y6XvvkeFdqOOjeVyACdeE//Nc+aAXTOfx+i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BU9xQAAANsAAAAPAAAAAAAAAAAAAAAAAJgCAABkcnMv&#10;ZG93bnJldi54bWxQSwUGAAAAAAQABAD1AAAAigMAAAAA&#10;" filled="f" stroked="f">
                  <v:path arrowok="t"/>
                  <v:textbox>
                    <w:txbxContent>
                      <w:p w:rsidR="007020C9" w:rsidRPr="007020C9" w:rsidRDefault="007020C9" w:rsidP="007020C9">
                        <w:pPr>
                          <w:pStyle w:val="Title"/>
                          <w:rPr>
                            <w:rStyle w:val="SubtitleChar"/>
                            <w:rFonts w:eastAsiaTheme="majorEastAsia" w:cstheme="majorBidi"/>
                            <w:b/>
                          </w:rPr>
                        </w:pPr>
                        <w:r w:rsidRPr="007020C9">
                          <w:rPr>
                            <w:b/>
                          </w:rPr>
                          <w:t>Launch Date Outcome</w:t>
                        </w:r>
                        <w:r w:rsidRPr="007020C9">
                          <w:rPr>
                            <w:b/>
                          </w:rPr>
                          <w:br/>
                          <w:t>Conclusions</w:t>
                        </w:r>
                      </w:p>
                    </w:txbxContent>
                  </v:textbox>
                </v:shape>
                <v:group id="Group 251" o:spid="_x0000_s1030" style="position:absolute;left:1524;top:3864;width:65493;height:7341" coordsize="65496,7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group id="Graphic 3" o:spid="_x0000_s1031" style="position:absolute;width:7670;height:7340" coordorigin="-74,-67" coordsize="48834,46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Freeform: Shape 235" o:spid="_x0000_s1032" style="position:absolute;left:4649;top:381;width:39434;height:37623;visibility:visible;mso-wrap-style:square;v-text-anchor:middle" coordsize="3943350,376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FrmccA&#10;AADcAAAADwAAAGRycy9kb3ducmV2LnhtbESPQWvCQBSE70L/w/IKvUizqdIgMau0haLQi9qCeHtk&#10;n0k0+zZkNzH217tCocdhZr5hsuVgatFT6yrLCl6iGARxbnXFhYKf78/nGQjnkTXWlknBlRwsFw+j&#10;DFNtL7ylfucLESDsUlRQet+kUrq8JIMusg1x8I62NeiDbAupW7wEuKnlJI4TabDisFBiQx8l5edd&#10;ZxR0/TDb/26+3rvikGxWp9NqbPZTpZ4eh7c5CE+D/w//tddawWT6Cvcz4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Ba5nHAAAA3AAAAA8AAAAAAAAAAAAAAAAAmAIAAGRy&#10;cy9kb3ducmV2LnhtbFBLBQYAAAAABAAEAPUAAACMAwAAAAA=&#10;" path="m3846989,1362075l2573497,1243965,2066767,68580v-35243,-81915,-152400,-81915,-187643,l1373347,1243965,99854,1362075v-89535,8573,-124777,119063,-58102,178118l1002824,2384108,721837,3631883v-20003,87630,74295,156210,151447,110490l1973422,3089910r1100137,653415c3150712,3789045,3245009,3720465,3225007,3632835l2944019,2385060r961073,-843915c3972719,1481138,3936524,1369695,3846989,1362075xe" fillcolor="#ffdc64" stroked="f">
                      <v:stroke joinstyle="miter"/>
                      <v:path arrowok="t" o:connecttype="custom" o:connectlocs="3846989,1362075;2573497,1243965;2066767,68580;1879124,68580;1373347,1243965;99854,1362075;41752,1540193;1002824,2384108;721837,3631883;873284,3742373;1973422,3089910;3073559,3743325;3225007,3632835;2944019,2385060;3905092,1541145;3846989,1362075" o:connectangles="0,0,0,0,0,0,0,0,0,0,0,0,0,0,0,0"/>
                    </v:shape>
                    <v:shape id="Freeform: Shape 236" o:spid="_x0000_s1033" style="position:absolute;left:8402;top:-67;width:6572;height:8286;visibility:visible;mso-wrap-style:square;v-text-anchor:middle" coordsize="657225,828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gp+MYA&#10;AADcAAAADwAAAGRycy9kb3ducmV2LnhtbESPQWsCMRSE7wX/Q3hCL6JZFbSsRtGC0INWtB48PjfP&#10;zeLmZd2kuv57IxR6HGbmG2Y6b2wpblT7wrGCfi8BQZw5XXCu4PCz6n6A8AFZY+mYFDzIw3zWepti&#10;qt2dd3Tbh1xECPsUFZgQqlRKnxmy6HuuIo7e2dUWQ5R1LnWN9wi3pRwkyUhaLDguGKzo01B22f9a&#10;BZvtZTxcf6+WnUd2PF3RNAvfWSr13m4WExCBmvAf/mt/aQWD4QheZ+IRkL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gp+MYAAADcAAAADwAAAAAAAAAAAAAAAACYAgAAZHJz&#10;L2Rvd25yZXYueG1sUEsFBgAAAAAEAAQA9QAAAIsDAAAAAA==&#10;" path="m296073,73398v64770,90487,248602,477202,353377,702945c665643,811585,621828,843970,593253,817300,412278,645850,102715,349623,37945,259135,-14442,187698,1750,87685,73188,37203,144625,-14232,244638,1960,296073,73398xe" fillcolor="#fff082" stroked="f">
                      <v:stroke joinstyle="miter"/>
                      <v:path arrowok="t" o:connecttype="custom" o:connectlocs="296073,73398;649450,776343;593253,817300;37945,259135;73188,37203;296073,73398" o:connectangles="0,0,0,0,0,0"/>
                    </v:shape>
                    <v:shape id="Freeform: Shape 238" o:spid="_x0000_s1034" style="position:absolute;left:33764;top:-67;width:6572;height:8286;visibility:visible;mso-wrap-style:square;v-text-anchor:middle" coordsize="657225,828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sYEcQA&#10;AADcAAAADwAAAGRycy9kb3ducmV2LnhtbERPz2vCMBS+C/4P4Qm7iE21sI1qFB0IO2yTdR52fGue&#10;TbF5qU2m7X+/HAYeP77fq01vG3GlzteOFcyTFARx6XTNlYLj1372DMIHZI2NY1IwkIfNejxaYa7d&#10;jT/pWoRKxBD2OSowIbS5lL40ZNEnriWO3Ml1FkOEXSV1h7cYbhu5SNNHabHm2GCwpRdD5bn4tQre&#10;D+en7O1jv5sO5ffPBU2/9dOdUg+TfrsEEagPd/G/+1UrWGRxbTwTj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bGBHEAAAA3AAAAA8AAAAAAAAAAAAAAAAAmAIAAGRycy9k&#10;b3ducmV2LnhtbFBLBQYAAAAABAAEAPUAAACJAwAAAAA=&#10;" path="m364012,73398c299241,163885,115409,550600,10634,776343v-16193,35242,27623,67627,56198,40957c247807,645850,557369,349623,622139,259135,673574,187698,657382,88638,585944,37203,515459,-14232,415447,1960,364012,73398xe" fillcolor="#fff082" stroked="f">
                      <v:stroke joinstyle="miter"/>
                      <v:path arrowok="t" o:connecttype="custom" o:connectlocs="364012,73398;10634,776343;66832,817300;622139,259135;585944,37203;364012,73398" o:connectangles="0,0,0,0,0,0"/>
                    </v:shape>
                    <v:shape id="Freeform: Shape 239" o:spid="_x0000_s1035" style="position:absolute;left:39425;top:25814;width:9334;height:4381;visibility:visible;mso-wrap-style:square;v-text-anchor:middle" coordsize="933450,4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USzsQA&#10;AADcAAAADwAAAGRycy9kb3ducmV2LnhtbESPQYvCMBSE78L+h/AWvGm6KqLVKCKsehLUPejt2Tzb&#10;YPNSmqh1f/1GEPY4zMw3zHTe2FLcqfbGsYKvbgKCOHPacK7g5/DdGYHwAVlj6ZgUPMnDfPbRmmKq&#10;3YN3dN+HXEQI+xQVFCFUqZQ+K8ii77qKOHoXV1sMUda51DU+ItyWspckQ2nRcFwosKJlQdl1f7MK&#10;rkt5GhnDi+wwwPV5feTf1bavVPuzWUxABGrCf/jd3mgFvf4YXmfi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lEs7EAAAA3AAAAA8AAAAAAAAAAAAAAAAAmAIAAGRycy9k&#10;b3ducmV2LnhtbFBLBQYAAAAABAAEAPUAAACJAwAAAAA=&#10;" path="m824726,130321c718998,96031,294183,38881,47486,7448,8433,2686,-8712,55073,25578,73171,243701,193186,619938,397973,725666,432263v83820,27623,173355,-18097,200977,-101917c953313,247478,907593,156991,824726,130321xe" fillcolor="#fff082" stroked="f">
                      <v:stroke joinstyle="miter"/>
                      <v:path arrowok="t" o:connecttype="custom" o:connectlocs="824726,130321;47486,7448;25578,73171;725666,432263;926643,330346;824726,130321" o:connectangles="0,0,0,0,0,0"/>
                    </v:shape>
                    <v:shape id="Freeform: Shape 240" o:spid="_x0000_s1036" style="position:absolute;left:-74;top:25814;width:9333;height:4381;visibility:visible;mso-wrap-style:square;v-text-anchor:middle" coordsize="933450,4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nILsMA&#10;AADcAAAADwAAAGRycy9kb3ducmV2LnhtbERPz2vCMBS+D/Y/hDfwNtN1IqUzihS2ehpoPWy3t+at&#10;DTYvpclq9a9fDoLHj+/3ajPZTow0eONYwcs8AUFcO224UXCs3p8zED4ga+wck4ILedisHx9WmGt3&#10;5j2Nh9CIGMI+RwVtCH0upa9bsujnrieO3K8bLIYIh0bqAc8x3HYyTZKltGg4NrTYU9FSfTr8WQWn&#10;Qn5nxvC2rhZY/pRffP34fFVq9jRt30AEmsJdfHPvtIJ0EefHM/E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nILsMAAADcAAAADwAAAAAAAAAAAAAAAACYAgAAZHJzL2Rv&#10;d25yZXYueG1sUEsFBgAAAAAEAAQA9QAAAIgDAAAAAA==&#10;" path="m117028,130321c222755,96031,647570,38881,894268,7448v39052,-4762,56197,47625,21907,65723c698053,193186,321815,397973,216088,432263,132268,459886,42733,414166,15110,330346,-12512,246526,34160,156991,117028,130321xe" fillcolor="#fff082" stroked="f">
                      <v:stroke joinstyle="miter"/>
                      <v:path arrowok="t" o:connecttype="custom" o:connectlocs="117028,130321;894268,7448;916175,73171;216088,432263;15110,330346;117028,130321" o:connectangles="0,0,0,0,0,0"/>
                    </v:shape>
                    <v:shape id="Freeform: Shape 241" o:spid="_x0000_s1037" style="position:absolute;left:22769;top:36952;width:3239;height:9715;visibility:visible;mso-wrap-style:square;v-text-anchor:middle" coordsize="323850,971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nvcQA&#10;AADcAAAADwAAAGRycy9kb3ducmV2LnhtbESPwWrDMBBE74H+g9hCL6GWE5JiXCshtBRCoYc6/YDF&#10;WlvG1spYqu3+fRQo5DjMzBumOC62FxONvnWsYJOkIIgrp1tuFPxcPp4zED4ga+wdk4I/8nA8PKwK&#10;zLWb+ZumMjQiQtjnqMCEMORS+sqQRZ+4gTh6tRsthijHRuoR5wi3vdym6Yu02HJcMDjQm6GqK3+t&#10;gn3T7YbP5Vwbx+uqy97rr5OtlXp6XE6vIAIt4R7+b5+1gu1uA7cz8QjIwx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EJ73EAAAA3AAAAA8AAAAAAAAAAAAAAAAAmAIAAGRycy9k&#10;b3ducmV2LnhtbFBLBQYAAAAABAAEAPUAAACJAwAAAAA=&#10;" path="m7144,812959c7144,701516,84296,280511,131921,35719v7620,-38100,61913,-38100,69533,c248126,280511,326231,701516,326231,812959v,87630,-71437,159067,-159067,159067c78581,972979,7144,901541,7144,812959xe" fillcolor="#fff082" stroked="f">
                      <v:stroke joinstyle="miter"/>
                      <v:path arrowok="t" o:connecttype="custom" o:connectlocs="7144,812959;131921,35719;201454,35719;326231,812959;167164,972026;7144,812959" o:connectangles="0,0,0,0,0,0"/>
                    </v:shape>
                    <v:shape id="Freeform: Shape 242" o:spid="_x0000_s1038" style="position:absolute;left:4649;top:381;width:22575;height:37623;visibility:visible;mso-wrap-style:square;v-text-anchor:middle" coordsize="2257425,376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RsMYA&#10;AADcAAAADwAAAGRycy9kb3ducmV2LnhtbESPQWvCQBSE74X+h+UVvNWNsUiJrhJKBb1Ianvp7ZF9&#10;JtHs2yW7mthf7woFj8PMfMMsVoNpxYU631hWMBknIIhLqxuuFPx8r1/fQfiArLG1TAqu5GG1fH5a&#10;YKZtz1902YdKRAj7DBXUIbhMSl/WZNCPrSOO3sF2BkOUXSV1h32Em1amSTKTBhuOCzU6+qipPO3P&#10;RkG/m/0VvHPn9bTIN8ft529+KJxSo5chn4MINIRH+L+90QrStxTu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qRsMYAAADcAAAADwAAAAAAAAAAAAAAAACYAgAAZHJz&#10;L2Rvd25yZXYueG1sUEsFBgAAAAAEAAQA9QAAAIsDAAAAAA==&#10;" path="m2251552,496253l2067719,68580v-35242,-81915,-152400,-81915,-187642,l1373347,1243965,99854,1362075v-89535,8573,-124777,119063,-58102,178118l1002824,2384108,721837,3631883v-20003,87630,74295,156210,151447,110490l1019969,3655695c1259999,2102168,1934369,961073,2251552,496253xe" fillcolor="#ffc850" stroked="f">
                      <v:stroke joinstyle="miter"/>
                      <v:path arrowok="t" o:connecttype="custom" o:connectlocs="2251552,496253;2067719,68580;1880077,68580;1373347,1243965;99854,1362075;41752,1540193;1002824,2384108;721837,3631883;873284,3742373;1019969,3655695;2251552,496253" o:connectangles="0,0,0,0,0,0,0,0,0,0,0"/>
                    </v:shape>
                  </v:group>
                  <v:group id="Graphic 3" o:spid="_x0000_s1039" style="position:absolute;left:57822;width:7674;height:7343" coordorigin="-74,-67" coordsize="48834,46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Freeform: Shape 244" o:spid="_x0000_s1040" style="position:absolute;left:4649;top:381;width:39434;height:37623;visibility:visible;mso-wrap-style:square;v-text-anchor:middle" coordsize="3943350,376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9f8cA&#10;AADcAAAADwAAAGRycy9kb3ducmV2LnhtbESPQWvCQBSE70L/w/IKXqTZaEUkZpVWEAte1BbE2yP7&#10;TKLZtyG7iWl/fVco9DjMzDdMuupNJTpqXGlZwTiKQRBnVpecK/j63LzMQTiPrLGyTAq+ycFq+TRI&#10;MdH2zgfqjj4XAcIuQQWF93UipcsKMugiWxMH72Ibgz7IJpe6wXuAm0pO4ngmDZYcFgqsaV1Qdju2&#10;RkHb9fPTz3733ubn2X57vW5H5vSq1PC5f1uA8NT7//Bf+0MrmEyn8DgTj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vX/HAAAA3AAAAA8AAAAAAAAAAAAAAAAAmAIAAGRy&#10;cy9kb3ducmV2LnhtbFBLBQYAAAAABAAEAPUAAACMAwAAAAA=&#10;" path="m3846989,1362075l2573497,1243965,2066767,68580v-35243,-81915,-152400,-81915,-187643,l1373347,1243965,99854,1362075v-89535,8573,-124777,119063,-58102,178118l1002824,2384108,721837,3631883v-20003,87630,74295,156210,151447,110490l1973422,3089910r1100137,653415c3150712,3789045,3245009,3720465,3225007,3632835l2944019,2385060r961073,-843915c3972719,1481138,3936524,1369695,3846989,1362075xe" fillcolor="#ffdc64" stroked="f">
                      <v:stroke joinstyle="miter"/>
                      <v:path arrowok="t" o:connecttype="custom" o:connectlocs="3846989,1362075;2573497,1243965;2066767,68580;1879124,68580;1373347,1243965;99854,1362075;41752,1540193;1002824,2384108;721837,3631883;873284,3742373;1973422,3089910;3073559,3743325;3225007,3632835;2944019,2385060;3905092,1541145;3846989,1362075" o:connectangles="0,0,0,0,0,0,0,0,0,0,0,0,0,0,0,0"/>
                    </v:shape>
                    <v:shape id="Freeform: Shape 245" o:spid="_x0000_s1041" style="position:absolute;left:8402;top:-67;width:6572;height:8286;visibility:visible;mso-wrap-style:square;v-text-anchor:middle" coordsize="657225,828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zE8scA&#10;AADcAAAADwAAAGRycy9kb3ducmV2LnhtbESPQWsCMRSE7wX/Q3hCL6LZamtlNYoWBA+14raHHp+b&#10;52Zx87LdRF3/vSkUehxm5htmtmhtJS7U+NKxgqdBAoI4d7rkQsHX57o/AeEDssbKMSm4kYfFvPMw&#10;w1S7K+/pkoVCRAj7FBWYEOpUSp8bsugHriaO3tE1FkOUTSF1g9cIt5UcJslYWiw5Lhis6c1QfsrO&#10;VsF2d3odvX+sV71b/n34QdMufW+l1GO3XU5BBGrDf/ivvdEKhs8v8HsmHgE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cxPLHAAAA3AAAAA8AAAAAAAAAAAAAAAAAmAIAAGRy&#10;cy9kb3ducmV2LnhtbFBLBQYAAAAABAAEAPUAAACMAwAAAAA=&#10;" path="m296073,73398v64770,90487,248602,477202,353377,702945c665643,811585,621828,843970,593253,817300,412278,645850,102715,349623,37945,259135,-14442,187698,1750,87685,73188,37203,144625,-14232,244638,1960,296073,73398xe" fillcolor="#fff082" stroked="f">
                      <v:stroke joinstyle="miter"/>
                      <v:path arrowok="t" o:connecttype="custom" o:connectlocs="296073,73398;649450,776343;593253,817300;37945,259135;73188,37203;296073,73398" o:connectangles="0,0,0,0,0,0"/>
                    </v:shape>
                    <v:shape id="Freeform: Shape 246" o:spid="_x0000_s1042" style="position:absolute;left:33764;top:-67;width:6572;height:8286;visibility:visible;mso-wrap-style:square;v-text-anchor:middle" coordsize="657225,828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5ahccA&#10;AADcAAAADwAAAGRycy9kb3ducmV2LnhtbESPT2sCMRTE74LfITyhF9Gsf7CyNYoWhB6sUvXQ4+vm&#10;dbO4eVk3qa7f3ggFj8PM/IaZLRpbigvVvnCsYNBPQBBnThecKzge1r0pCB+QNZaOScGNPCzm7dYM&#10;U+2u/EWXfchFhLBPUYEJoUql9Jkhi77vKuLo/braYoiyzqWu8RrhtpTDJJlIiwXHBYMVvRvKTvs/&#10;q+Bzd3odbbbrVfeWff+c0TRL310p9dJplm8gAjXhGf5vf2gFw/EEHmfiEZ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OWoXHAAAA3AAAAA8AAAAAAAAAAAAAAAAAmAIAAGRy&#10;cy9kb3ducmV2LnhtbFBLBQYAAAAABAAEAPUAAACMAwAAAAA=&#10;" path="m364012,73398c299241,163885,115409,550600,10634,776343v-16193,35242,27623,67627,56198,40957c247807,645850,557369,349623,622139,259135,673574,187698,657382,88638,585944,37203,515459,-14232,415447,1960,364012,73398xe" fillcolor="#fff082" stroked="f">
                      <v:stroke joinstyle="miter"/>
                      <v:path arrowok="t" o:connecttype="custom" o:connectlocs="364012,73398;10634,776343;66832,817300;622139,259135;585944,37203;364012,73398" o:connectangles="0,0,0,0,0,0"/>
                    </v:shape>
                    <v:shape id="Freeform: Shape 247" o:spid="_x0000_s1043" style="position:absolute;left:39425;top:25814;width:9334;height:4381;visibility:visible;mso-wrap-style:square;v-text-anchor:middle" coordsize="933450,4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BQWsUA&#10;AADcAAAADwAAAGRycy9kb3ducmV2LnhtbESPQWvCQBSE70L/w/IK3nTTNLQSXUWENp4Kag/t7Zl9&#10;TRazb0N2a6K/visUPA4z8w2zWA22EWfqvHGs4GmagCAunTZcKfg8vE1mIHxA1tg4JgUX8rBaPowW&#10;mGvX847O+1CJCGGfo4I6hDaX0pc1WfRT1xJH78d1FkOUXSV1h32E20amSfIiLRqOCzW2tKmpPO1/&#10;rYLTRn7PjOF1eciwOBZffH3/eFZq/Dis5yACDeEe/m9vtYI0e4X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8FBaxQAAANwAAAAPAAAAAAAAAAAAAAAAAJgCAABkcnMv&#10;ZG93bnJldi54bWxQSwUGAAAAAAQABAD1AAAAigMAAAAA&#10;" path="m824726,130321c718998,96031,294183,38881,47486,7448,8433,2686,-8712,55073,25578,73171,243701,193186,619938,397973,725666,432263v83820,27623,173355,-18097,200977,-101917c953313,247478,907593,156991,824726,130321xe" fillcolor="#fff082" stroked="f">
                      <v:stroke joinstyle="miter"/>
                      <v:path arrowok="t" o:connecttype="custom" o:connectlocs="824726,130321;47486,7448;25578,73171;725666,432263;926643,330346;824726,130321" o:connectangles="0,0,0,0,0,0"/>
                    </v:shape>
                    <v:shape id="Freeform: Shape 248" o:spid="_x0000_s1044" style="position:absolute;left:-74;top:25814;width:9333;height:4381;visibility:visible;mso-wrap-style:square;v-text-anchor:middle" coordsize="933450,4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EKMMA&#10;AADcAAAADwAAAGRycy9kb3ducmV2LnhtbERPz2vCMBS+D/Y/hDfwNtN1IqUzihS2ehpoPWy3t+at&#10;DTYvpclq9a9fDoLHj+/3ajPZTow0eONYwcs8AUFcO224UXCs3p8zED4ga+wck4ILedisHx9WmGt3&#10;5j2Nh9CIGMI+RwVtCH0upa9bsujnrieO3K8bLIYIh0bqAc8x3HYyTZKltGg4NrTYU9FSfTr8WQWn&#10;Qn5nxvC2rhZY/pRffP34fFVq9jRt30AEmsJdfHPvtIJ0EdfGM/E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EKMMAAADcAAAADwAAAAAAAAAAAAAAAACYAgAAZHJzL2Rv&#10;d25yZXYueG1sUEsFBgAAAAAEAAQA9QAAAIgDAAAAAA==&#10;" path="m117028,130321c222755,96031,647570,38881,894268,7448v39052,-4762,56197,47625,21907,65723c698053,193186,321815,397973,216088,432263,132268,459886,42733,414166,15110,330346,-12512,246526,34160,156991,117028,130321xe" fillcolor="#fff082" stroked="f">
                      <v:stroke joinstyle="miter"/>
                      <v:path arrowok="t" o:connecttype="custom" o:connectlocs="117028,130321;894268,7448;916175,73171;216088,432263;15110,330346;117028,130321" o:connectangles="0,0,0,0,0,0"/>
                    </v:shape>
                    <v:shape id="Freeform: Shape 249" o:spid="_x0000_s1045" style="position:absolute;left:22769;top:36952;width:3239;height:9715;visibility:visible;mso-wrap-style:square;v-text-anchor:middle" coordsize="323850,971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ru8UA&#10;AADcAAAADwAAAGRycy9kb3ducmV2LnhtbESP0WrCQBRE3wv9h+UW+lLqxmBFo6uIIoRCH9R+wCV7&#10;kw3J3g3ZNUn/3i0U+jjMzBlmu59sKwbqfe1YwXyWgCAunK65UvB9O7+vQPiArLF1TAp+yMN+9/y0&#10;xUy7kS80XEMlIoR9hgpMCF0mpS8MWfQz1xFHr3S9xRBlX0nd4xjhtpVpkiylxZrjgsGOjoaK5nq3&#10;Cj6qZtF9TnlpHL8VzepUfh1sqdTry3TYgAg0hf/wXzvXCtLFGn7PxCMgd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siu7xQAAANwAAAAPAAAAAAAAAAAAAAAAAJgCAABkcnMv&#10;ZG93bnJldi54bWxQSwUGAAAAAAQABAD1AAAAigMAAAAA&#10;" path="m7144,812959c7144,701516,84296,280511,131921,35719v7620,-38100,61913,-38100,69533,c248126,280511,326231,701516,326231,812959v,87630,-71437,159067,-159067,159067c78581,972979,7144,901541,7144,812959xe" fillcolor="#fff082" stroked="f">
                      <v:stroke joinstyle="miter"/>
                      <v:path arrowok="t" o:connecttype="custom" o:connectlocs="7144,812959;131921,35719;201454,35719;326231,812959;167164,972026;7144,812959" o:connectangles="0,0,0,0,0,0"/>
                    </v:shape>
                    <v:shape id="Freeform: Shape 250" o:spid="_x0000_s1046" style="position:absolute;left:4649;top:381;width:22575;height:37623;visibility:visible;mso-wrap-style:square;v-text-anchor:middle" coordsize="2257425,376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08gcMA&#10;AADcAAAADwAAAGRycy9kb3ducmV2LnhtbERPz2vCMBS+C/4P4Qm7aTqHItUoZUzQi3R1l90ezbOt&#10;a15CE231r18Ogx0/vt+b3WBacafON5YVvM4SEMSl1Q1XCr7O++kKhA/IGlvLpOBBHnbb8WiDqbY9&#10;f9K9CJWIIexTVFCH4FIpfVmTQT+zjjhyF9sZDBF2ldQd9jHctHKeJEtpsOHYUKOj95rKn+JmFPSn&#10;5TPnk7vt3/LscD1+fGeX3Cn1MhmyNYhAQ/gX/7kPWsF8EefHM/EI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08gcMAAADcAAAADwAAAAAAAAAAAAAAAACYAgAAZHJzL2Rv&#10;d25yZXYueG1sUEsFBgAAAAAEAAQA9QAAAIgDAAAAAA==&#10;" path="m2251552,496253l2067719,68580v-35242,-81915,-152400,-81915,-187642,l1373347,1243965,99854,1362075v-89535,8573,-124777,119063,-58102,178118l1002824,2384108,721837,3631883v-20003,87630,74295,156210,151447,110490l1019969,3655695c1259999,2102168,1934369,961073,2251552,496253xe" fillcolor="#ffc850" stroked="f">
                      <v:stroke joinstyle="miter"/>
                      <v:path arrowok="t" o:connecttype="custom" o:connectlocs="2251552,496253;2067719,68580;1880077,68580;1373347,1243965;99854,1362075;41752,1540193;1002824,2384108;721837,3631883;873284,3742373;1019969,3655695;2251552,496253" o:connectangles="0,0,0,0,0,0,0,0,0,0,0"/>
                    </v:shape>
                  </v:group>
                </v:group>
                <w10:anchorlock/>
              </v:group>
            </w:pict>
          </mc:Fallback>
        </mc:AlternateContent>
      </w:r>
    </w:p>
    <w:p w:rsidR="00C3058A" w:rsidRPr="00C1263D" w:rsidRDefault="00C3058A" w:rsidP="00C3058A">
      <w:pPr>
        <w:rPr>
          <w:rFonts w:ascii="Arial" w:hAnsi="Arial" w:cs="Arial"/>
          <w:sz w:val="28"/>
          <w:szCs w:val="28"/>
        </w:rPr>
      </w:pPr>
    </w:p>
    <w:p w:rsidR="001B6D6B" w:rsidRPr="00401A6D" w:rsidRDefault="00C1263D" w:rsidP="00401A6D">
      <w:pPr>
        <w:pStyle w:val="ListParagraph"/>
        <w:numPr>
          <w:ilvl w:val="0"/>
          <w:numId w:val="6"/>
        </w:numPr>
        <w:rPr>
          <w:rFonts w:ascii="Arial" w:hAnsi="Arial" w:cs="Arial"/>
          <w:sz w:val="28"/>
          <w:szCs w:val="28"/>
        </w:rPr>
      </w:pPr>
      <w:r w:rsidRPr="00401A6D">
        <w:rPr>
          <w:rFonts w:ascii="Arial" w:hAnsi="Arial" w:cs="Arial"/>
          <w:sz w:val="28"/>
          <w:szCs w:val="28"/>
        </w:rPr>
        <w:t>Given the provided data, what are three conclusions we can draw about Kickstarter campaigns?</w:t>
      </w:r>
    </w:p>
    <w:p w:rsidR="00C1263D" w:rsidRDefault="00C1263D" w:rsidP="00401A6D">
      <w:pPr>
        <w:pStyle w:val="ListParagraph"/>
        <w:numPr>
          <w:ilvl w:val="1"/>
          <w:numId w:val="6"/>
        </w:numPr>
        <w:rPr>
          <w:rFonts w:ascii="Arial" w:hAnsi="Arial" w:cs="Arial"/>
          <w:sz w:val="28"/>
          <w:szCs w:val="28"/>
        </w:rPr>
      </w:pPr>
      <w:r>
        <w:rPr>
          <w:rFonts w:ascii="Arial" w:hAnsi="Arial" w:cs="Arial"/>
          <w:sz w:val="28"/>
          <w:szCs w:val="28"/>
        </w:rPr>
        <w:t>Project starting between Halloween and the end of the year have a higher failure / cancelation rate based on the graph below.</w:t>
      </w:r>
      <w:r w:rsidR="00667810">
        <w:rPr>
          <w:rFonts w:ascii="Arial" w:hAnsi="Arial" w:cs="Arial"/>
          <w:sz w:val="28"/>
          <w:szCs w:val="28"/>
        </w:rPr>
        <w:t xml:space="preserve">  Perhaps this is due to the holiday season.  We would need more data to be sure.</w:t>
      </w:r>
      <w:r>
        <w:rPr>
          <w:rFonts w:ascii="Arial" w:hAnsi="Arial" w:cs="Arial"/>
          <w:sz w:val="28"/>
          <w:szCs w:val="28"/>
        </w:rPr>
        <w:br/>
      </w:r>
      <w:bookmarkStart w:id="0" w:name="_GoBack"/>
      <w:r>
        <w:rPr>
          <w:noProof/>
          <w:lang w:eastAsia="en-US"/>
        </w:rPr>
        <w:drawing>
          <wp:inline distT="0" distB="0" distL="0" distR="0" wp14:anchorId="514799DD" wp14:editId="232B0601">
            <wp:extent cx="4145280" cy="2552700"/>
            <wp:effectExtent l="0" t="0" r="762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0"/>
      <w:r>
        <w:rPr>
          <w:rFonts w:ascii="Arial" w:hAnsi="Arial" w:cs="Arial"/>
          <w:sz w:val="28"/>
          <w:szCs w:val="28"/>
        </w:rPr>
        <w:br/>
      </w:r>
    </w:p>
    <w:p w:rsidR="00C1263D" w:rsidRDefault="00C1263D" w:rsidP="00401A6D">
      <w:pPr>
        <w:pStyle w:val="ListParagraph"/>
        <w:numPr>
          <w:ilvl w:val="1"/>
          <w:numId w:val="6"/>
        </w:numPr>
        <w:rPr>
          <w:rFonts w:ascii="Arial" w:hAnsi="Arial" w:cs="Arial"/>
          <w:sz w:val="28"/>
          <w:szCs w:val="28"/>
        </w:rPr>
      </w:pPr>
      <w:r>
        <w:rPr>
          <w:rFonts w:ascii="Arial" w:hAnsi="Arial" w:cs="Arial"/>
          <w:sz w:val="28"/>
          <w:szCs w:val="28"/>
        </w:rPr>
        <w:t>There is an inverse relationship between project success rate and their goals.  In other words, the higher the goal (money to raise), the less likely the project will be successful.  S</w:t>
      </w:r>
      <w:r w:rsidR="00401A6D">
        <w:rPr>
          <w:rFonts w:ascii="Arial" w:hAnsi="Arial" w:cs="Arial"/>
          <w:sz w:val="28"/>
          <w:szCs w:val="28"/>
        </w:rPr>
        <w:t>ee chart below</w:t>
      </w:r>
      <w:r>
        <w:rPr>
          <w:rFonts w:ascii="Arial" w:hAnsi="Arial" w:cs="Arial"/>
          <w:sz w:val="28"/>
          <w:szCs w:val="28"/>
        </w:rPr>
        <w:t>.</w:t>
      </w:r>
      <w:r>
        <w:rPr>
          <w:rFonts w:ascii="Arial" w:hAnsi="Arial" w:cs="Arial"/>
          <w:sz w:val="28"/>
          <w:szCs w:val="28"/>
        </w:rPr>
        <w:br/>
      </w:r>
      <w:r>
        <w:rPr>
          <w:rFonts w:ascii="Arial" w:hAnsi="Arial" w:cs="Arial"/>
          <w:noProof/>
          <w:sz w:val="28"/>
          <w:szCs w:val="28"/>
          <w:lang w:eastAsia="en-US"/>
        </w:rPr>
        <w:drawing>
          <wp:inline distT="0" distB="0" distL="0" distR="0" wp14:anchorId="0A3139F8">
            <wp:extent cx="5503187" cy="2217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59344" cy="2240047"/>
                    </a:xfrm>
                    <a:prstGeom prst="rect">
                      <a:avLst/>
                    </a:prstGeom>
                    <a:noFill/>
                  </pic:spPr>
                </pic:pic>
              </a:graphicData>
            </a:graphic>
          </wp:inline>
        </w:drawing>
      </w:r>
      <w:r>
        <w:rPr>
          <w:rFonts w:ascii="Arial" w:hAnsi="Arial" w:cs="Arial"/>
          <w:sz w:val="28"/>
          <w:szCs w:val="28"/>
        </w:rPr>
        <w:br/>
      </w:r>
    </w:p>
    <w:p w:rsidR="00C1263D" w:rsidRDefault="00401A6D" w:rsidP="00401A6D">
      <w:pPr>
        <w:pStyle w:val="ListParagraph"/>
        <w:numPr>
          <w:ilvl w:val="1"/>
          <w:numId w:val="6"/>
        </w:numPr>
        <w:rPr>
          <w:rFonts w:ascii="Arial" w:hAnsi="Arial" w:cs="Arial"/>
          <w:sz w:val="28"/>
          <w:szCs w:val="28"/>
        </w:rPr>
      </w:pPr>
      <w:r>
        <w:rPr>
          <w:rFonts w:ascii="Arial" w:hAnsi="Arial" w:cs="Arial"/>
          <w:sz w:val="28"/>
          <w:szCs w:val="28"/>
        </w:rPr>
        <w:lastRenderedPageBreak/>
        <w:t>Projects in the performing arts category have a much higher success rate than any other project category.  Perhaps due to the target audience (and their expendable income)?</w:t>
      </w:r>
      <w:r>
        <w:rPr>
          <w:rFonts w:ascii="Arial" w:hAnsi="Arial" w:cs="Arial"/>
          <w:sz w:val="28"/>
          <w:szCs w:val="28"/>
        </w:rPr>
        <w:br/>
      </w:r>
      <w:r>
        <w:rPr>
          <w:rFonts w:ascii="Arial" w:hAnsi="Arial" w:cs="Arial"/>
          <w:noProof/>
          <w:sz w:val="28"/>
          <w:szCs w:val="28"/>
          <w:lang w:eastAsia="en-US"/>
        </w:rPr>
        <w:drawing>
          <wp:inline distT="0" distB="0" distL="0" distR="0" wp14:anchorId="1A132417">
            <wp:extent cx="4898268" cy="2827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6043" cy="2860365"/>
                    </a:xfrm>
                    <a:prstGeom prst="rect">
                      <a:avLst/>
                    </a:prstGeom>
                    <a:noFill/>
                  </pic:spPr>
                </pic:pic>
              </a:graphicData>
            </a:graphic>
          </wp:inline>
        </w:drawing>
      </w:r>
      <w:r>
        <w:rPr>
          <w:rFonts w:ascii="Arial" w:hAnsi="Arial" w:cs="Arial"/>
          <w:noProof/>
          <w:sz w:val="28"/>
          <w:szCs w:val="28"/>
          <w:lang w:eastAsia="en-US"/>
        </w:rPr>
        <w:drawing>
          <wp:inline distT="0" distB="0" distL="0" distR="0" wp14:anchorId="17218808">
            <wp:extent cx="4884420" cy="268024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35789" cy="2708432"/>
                    </a:xfrm>
                    <a:prstGeom prst="rect">
                      <a:avLst/>
                    </a:prstGeom>
                    <a:noFill/>
                  </pic:spPr>
                </pic:pic>
              </a:graphicData>
            </a:graphic>
          </wp:inline>
        </w:drawing>
      </w:r>
      <w:r>
        <w:rPr>
          <w:rFonts w:ascii="Arial" w:hAnsi="Arial" w:cs="Arial"/>
          <w:sz w:val="28"/>
          <w:szCs w:val="28"/>
        </w:rPr>
        <w:br/>
      </w:r>
    </w:p>
    <w:p w:rsidR="00401A6D" w:rsidRDefault="00401A6D" w:rsidP="00401A6D">
      <w:pPr>
        <w:pStyle w:val="ListParagraph"/>
        <w:numPr>
          <w:ilvl w:val="0"/>
          <w:numId w:val="6"/>
        </w:numPr>
        <w:rPr>
          <w:rFonts w:ascii="Arial" w:hAnsi="Arial" w:cs="Arial"/>
          <w:sz w:val="28"/>
          <w:szCs w:val="28"/>
        </w:rPr>
      </w:pPr>
      <w:r w:rsidRPr="00401A6D">
        <w:rPr>
          <w:rFonts w:ascii="Arial" w:hAnsi="Arial" w:cs="Arial"/>
          <w:sz w:val="28"/>
          <w:szCs w:val="28"/>
        </w:rPr>
        <w:t>What are some limitations of this dataset?</w:t>
      </w:r>
      <w:r>
        <w:rPr>
          <w:rFonts w:ascii="Arial" w:hAnsi="Arial" w:cs="Arial"/>
          <w:sz w:val="28"/>
          <w:szCs w:val="28"/>
        </w:rPr>
        <w:br/>
        <w:t>The amount of data available is the largest limiting factor of this analysis.  Kickstarter started in 2009 and the data for 2009 and 2010 are limited.  In addition, demographic information about each donor is missing from our dataset.</w:t>
      </w:r>
      <w:r>
        <w:rPr>
          <w:rFonts w:ascii="Arial" w:hAnsi="Arial" w:cs="Arial"/>
          <w:sz w:val="28"/>
          <w:szCs w:val="28"/>
        </w:rPr>
        <w:br/>
      </w:r>
    </w:p>
    <w:p w:rsidR="00401A6D" w:rsidRPr="00C1263D" w:rsidRDefault="00401A6D" w:rsidP="00401A6D">
      <w:pPr>
        <w:pStyle w:val="ListParagraph"/>
        <w:numPr>
          <w:ilvl w:val="0"/>
          <w:numId w:val="6"/>
        </w:numPr>
        <w:rPr>
          <w:rFonts w:ascii="Arial" w:hAnsi="Arial" w:cs="Arial"/>
          <w:sz w:val="28"/>
          <w:szCs w:val="28"/>
        </w:rPr>
      </w:pPr>
      <w:r w:rsidRPr="00401A6D">
        <w:rPr>
          <w:rFonts w:ascii="Arial" w:hAnsi="Arial" w:cs="Arial"/>
          <w:sz w:val="28"/>
          <w:szCs w:val="28"/>
        </w:rPr>
        <w:t>What are some other possible tables and/or graphs that we could create?</w:t>
      </w:r>
      <w:r>
        <w:rPr>
          <w:rFonts w:ascii="Arial" w:hAnsi="Arial" w:cs="Arial"/>
          <w:sz w:val="28"/>
          <w:szCs w:val="28"/>
        </w:rPr>
        <w:br/>
        <w:t>It would be interesting to see which category and sub category had the highest average donation value and compare that to the success rate for that category and sub category.  It’s possible that projects targeting a wealthier audience are more successful.</w:t>
      </w:r>
    </w:p>
    <w:sectPr w:rsidR="00401A6D" w:rsidRPr="00C1263D" w:rsidSect="00B20C85">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71A" w:rsidRDefault="0066771A" w:rsidP="009D5B23">
      <w:pPr>
        <w:spacing w:after="0" w:line="240" w:lineRule="auto"/>
      </w:pPr>
      <w:r>
        <w:separator/>
      </w:r>
    </w:p>
  </w:endnote>
  <w:endnote w:type="continuationSeparator" w:id="0">
    <w:p w:rsidR="0066771A" w:rsidRDefault="0066771A" w:rsidP="009D5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71A" w:rsidRDefault="0066771A" w:rsidP="009D5B23">
      <w:pPr>
        <w:spacing w:after="0" w:line="240" w:lineRule="auto"/>
      </w:pPr>
      <w:r>
        <w:separator/>
      </w:r>
    </w:p>
  </w:footnote>
  <w:footnote w:type="continuationSeparator" w:id="0">
    <w:p w:rsidR="0066771A" w:rsidRDefault="0066771A" w:rsidP="009D5B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ACC2C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57E86"/>
    <w:multiLevelType w:val="multilevel"/>
    <w:tmpl w:val="45F67DD0"/>
    <w:numStyleLink w:val="Headings"/>
  </w:abstractNum>
  <w:abstractNum w:abstractNumId="2" w15:restartNumberingAfterBreak="0">
    <w:nsid w:val="0D675F98"/>
    <w:multiLevelType w:val="multilevel"/>
    <w:tmpl w:val="45F67DD0"/>
    <w:styleLink w:val="Headings"/>
    <w:lvl w:ilvl="0">
      <w:start w:val="1"/>
      <w:numFmt w:val="decimal"/>
      <w:pStyle w:val="Heading1"/>
      <w:lvlText w:val="%1."/>
      <w:lvlJc w:val="left"/>
      <w:pPr>
        <w:ind w:left="360" w:hanging="360"/>
      </w:pPr>
      <w:rPr>
        <w:rFonts w:hint="default"/>
      </w:rPr>
    </w:lvl>
    <w:lvl w:ilvl="1">
      <w:start w:val="1"/>
      <w:numFmt w:val="bullet"/>
      <w:pStyle w:val="Heading2"/>
      <w:lvlText w:val="o"/>
      <w:lvlJc w:val="left"/>
      <w:pPr>
        <w:ind w:left="7470" w:hanging="360"/>
      </w:pPr>
      <w:rPr>
        <w:rFonts w:ascii="Courier New" w:hAnsi="Courier New" w:hint="default"/>
      </w:rPr>
    </w:lvl>
    <w:lvl w:ilvl="2">
      <w:start w:val="1"/>
      <w:numFmt w:val="bullet"/>
      <w:pStyle w:val="Heading3"/>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B82ADE"/>
    <w:multiLevelType w:val="hybridMultilevel"/>
    <w:tmpl w:val="B228386C"/>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BE1C75"/>
    <w:multiLevelType w:val="hybridMultilevel"/>
    <w:tmpl w:val="DA92C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C9"/>
    <w:rsid w:val="00004661"/>
    <w:rsid w:val="00025B83"/>
    <w:rsid w:val="00067CBC"/>
    <w:rsid w:val="000774AA"/>
    <w:rsid w:val="00097D2B"/>
    <w:rsid w:val="000F4434"/>
    <w:rsid w:val="0010313B"/>
    <w:rsid w:val="00117865"/>
    <w:rsid w:val="00144458"/>
    <w:rsid w:val="00154BA4"/>
    <w:rsid w:val="00161AAF"/>
    <w:rsid w:val="001B6D6B"/>
    <w:rsid w:val="001B7B26"/>
    <w:rsid w:val="001F3CAD"/>
    <w:rsid w:val="00223601"/>
    <w:rsid w:val="00260701"/>
    <w:rsid w:val="0026586B"/>
    <w:rsid w:val="002F250A"/>
    <w:rsid w:val="00304524"/>
    <w:rsid w:val="003118AF"/>
    <w:rsid w:val="00323253"/>
    <w:rsid w:val="00391CF1"/>
    <w:rsid w:val="003922EF"/>
    <w:rsid w:val="003931F9"/>
    <w:rsid w:val="003955CE"/>
    <w:rsid w:val="003A0ECD"/>
    <w:rsid w:val="003B6E53"/>
    <w:rsid w:val="003B7A22"/>
    <w:rsid w:val="003F72F1"/>
    <w:rsid w:val="00401A6D"/>
    <w:rsid w:val="00401BCF"/>
    <w:rsid w:val="00440807"/>
    <w:rsid w:val="004578B2"/>
    <w:rsid w:val="00464579"/>
    <w:rsid w:val="00483ABF"/>
    <w:rsid w:val="00484B57"/>
    <w:rsid w:val="00485734"/>
    <w:rsid w:val="004D4973"/>
    <w:rsid w:val="004E1C56"/>
    <w:rsid w:val="004E2451"/>
    <w:rsid w:val="00535811"/>
    <w:rsid w:val="00540FCB"/>
    <w:rsid w:val="005515E0"/>
    <w:rsid w:val="005836D9"/>
    <w:rsid w:val="00591BC0"/>
    <w:rsid w:val="00592494"/>
    <w:rsid w:val="005C2DD2"/>
    <w:rsid w:val="005E3C93"/>
    <w:rsid w:val="005F1DF9"/>
    <w:rsid w:val="005F30DB"/>
    <w:rsid w:val="006008AD"/>
    <w:rsid w:val="006026AC"/>
    <w:rsid w:val="00613184"/>
    <w:rsid w:val="00622A7F"/>
    <w:rsid w:val="00640026"/>
    <w:rsid w:val="00651BB2"/>
    <w:rsid w:val="0066771A"/>
    <w:rsid w:val="00667810"/>
    <w:rsid w:val="00682548"/>
    <w:rsid w:val="006A7E9B"/>
    <w:rsid w:val="006B02A9"/>
    <w:rsid w:val="006B4992"/>
    <w:rsid w:val="006C7A28"/>
    <w:rsid w:val="006F3406"/>
    <w:rsid w:val="007020C9"/>
    <w:rsid w:val="007051C9"/>
    <w:rsid w:val="00742C27"/>
    <w:rsid w:val="007463C0"/>
    <w:rsid w:val="007B1A6E"/>
    <w:rsid w:val="007B460A"/>
    <w:rsid w:val="007D53A8"/>
    <w:rsid w:val="00800A31"/>
    <w:rsid w:val="00815C24"/>
    <w:rsid w:val="00882A82"/>
    <w:rsid w:val="008A6B91"/>
    <w:rsid w:val="008F4A51"/>
    <w:rsid w:val="00901367"/>
    <w:rsid w:val="00917DC7"/>
    <w:rsid w:val="00976B3C"/>
    <w:rsid w:val="009805E4"/>
    <w:rsid w:val="00995220"/>
    <w:rsid w:val="00996EAD"/>
    <w:rsid w:val="009A147B"/>
    <w:rsid w:val="009C0B9F"/>
    <w:rsid w:val="009D5B23"/>
    <w:rsid w:val="009D7A60"/>
    <w:rsid w:val="009E3399"/>
    <w:rsid w:val="009F7C1B"/>
    <w:rsid w:val="00A06D36"/>
    <w:rsid w:val="00A26259"/>
    <w:rsid w:val="00A55DD9"/>
    <w:rsid w:val="00A90FA9"/>
    <w:rsid w:val="00AA47D7"/>
    <w:rsid w:val="00AC4DD7"/>
    <w:rsid w:val="00AE73A6"/>
    <w:rsid w:val="00AF04BD"/>
    <w:rsid w:val="00B1260A"/>
    <w:rsid w:val="00B20C85"/>
    <w:rsid w:val="00B21E77"/>
    <w:rsid w:val="00B36FD6"/>
    <w:rsid w:val="00B55841"/>
    <w:rsid w:val="00B5604D"/>
    <w:rsid w:val="00B85900"/>
    <w:rsid w:val="00BB2FC2"/>
    <w:rsid w:val="00BB680B"/>
    <w:rsid w:val="00C1263D"/>
    <w:rsid w:val="00C3058A"/>
    <w:rsid w:val="00C325AF"/>
    <w:rsid w:val="00C50D97"/>
    <w:rsid w:val="00C53144"/>
    <w:rsid w:val="00C65D98"/>
    <w:rsid w:val="00C85E30"/>
    <w:rsid w:val="00C877FC"/>
    <w:rsid w:val="00CA227A"/>
    <w:rsid w:val="00D16B04"/>
    <w:rsid w:val="00D34E36"/>
    <w:rsid w:val="00D35062"/>
    <w:rsid w:val="00D63CAA"/>
    <w:rsid w:val="00D77F56"/>
    <w:rsid w:val="00D92924"/>
    <w:rsid w:val="00D952AD"/>
    <w:rsid w:val="00E368C0"/>
    <w:rsid w:val="00E542E2"/>
    <w:rsid w:val="00E778B2"/>
    <w:rsid w:val="00EC4501"/>
    <w:rsid w:val="00EC4EA5"/>
    <w:rsid w:val="00EE659D"/>
    <w:rsid w:val="00F06E37"/>
    <w:rsid w:val="00F4403A"/>
    <w:rsid w:val="00F50C3F"/>
    <w:rsid w:val="00F6512C"/>
    <w:rsid w:val="00F8092F"/>
    <w:rsid w:val="00F91EE6"/>
    <w:rsid w:val="00F92E35"/>
    <w:rsid w:val="00FB165A"/>
    <w:rsid w:val="00FB29C2"/>
    <w:rsid w:val="00FC50DA"/>
    <w:rsid w:val="00FD14A6"/>
    <w:rsid w:val="00FE1D7F"/>
    <w:rsid w:val="00FE36BF"/>
    <w:rsid w:val="00FE6763"/>
    <w:rsid w:val="00FF3B38"/>
    <w:rsid w:val="01C5E4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BF0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C85"/>
  </w:style>
  <w:style w:type="paragraph" w:styleId="Heading1">
    <w:name w:val="heading 1"/>
    <w:basedOn w:val="Normal"/>
    <w:next w:val="Normal"/>
    <w:link w:val="Heading1Char"/>
    <w:uiPriority w:val="9"/>
    <w:qFormat/>
    <w:rsid w:val="00BB2FC2"/>
    <w:pPr>
      <w:numPr>
        <w:numId w:val="5"/>
      </w:numPr>
      <w:outlineLvl w:val="0"/>
    </w:pPr>
    <w:rPr>
      <w:rFonts w:asciiTheme="majorHAnsi" w:hAnsiTheme="majorHAnsi"/>
      <w:b/>
      <w:sz w:val="24"/>
      <w:szCs w:val="56"/>
    </w:rPr>
  </w:style>
  <w:style w:type="paragraph" w:styleId="Heading2">
    <w:name w:val="heading 2"/>
    <w:basedOn w:val="Normal"/>
    <w:next w:val="Normal"/>
    <w:link w:val="Heading2Char"/>
    <w:uiPriority w:val="9"/>
    <w:rsid w:val="00BB2FC2"/>
    <w:pPr>
      <w:numPr>
        <w:ilvl w:val="1"/>
        <w:numId w:val="5"/>
      </w:numPr>
      <w:outlineLvl w:val="1"/>
    </w:pPr>
    <w:rPr>
      <w:rFonts w:asciiTheme="majorHAnsi" w:hAnsiTheme="majorHAnsi" w:cs="Calibri Light"/>
      <w:b/>
      <w:sz w:val="24"/>
      <w:szCs w:val="24"/>
    </w:rPr>
  </w:style>
  <w:style w:type="paragraph" w:styleId="Heading3">
    <w:name w:val="heading 3"/>
    <w:basedOn w:val="Normal"/>
    <w:next w:val="Normal"/>
    <w:link w:val="Heading3Char"/>
    <w:uiPriority w:val="9"/>
    <w:semiHidden/>
    <w:qFormat/>
    <w:rsid w:val="00BB2FC2"/>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5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A147B"/>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7B460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semiHidden/>
    <w:qFormat/>
    <w:rsid w:val="006C7A28"/>
    <w:pPr>
      <w:ind w:left="720"/>
      <w:contextualSpacing/>
    </w:pPr>
  </w:style>
  <w:style w:type="character" w:customStyle="1" w:styleId="Heading1Char">
    <w:name w:val="Heading 1 Char"/>
    <w:basedOn w:val="DefaultParagraphFont"/>
    <w:link w:val="Heading1"/>
    <w:uiPriority w:val="9"/>
    <w:rsid w:val="00BB2FC2"/>
    <w:rPr>
      <w:rFonts w:asciiTheme="majorHAnsi" w:hAnsiTheme="majorHAnsi"/>
      <w:b/>
      <w:sz w:val="24"/>
      <w:szCs w:val="56"/>
    </w:rPr>
  </w:style>
  <w:style w:type="character" w:customStyle="1" w:styleId="Heading2Char">
    <w:name w:val="Heading 2 Char"/>
    <w:basedOn w:val="DefaultParagraphFont"/>
    <w:link w:val="Heading2"/>
    <w:uiPriority w:val="9"/>
    <w:rsid w:val="007463C0"/>
    <w:rPr>
      <w:rFonts w:asciiTheme="majorHAnsi" w:hAnsiTheme="majorHAnsi" w:cs="Calibri Light"/>
      <w:b/>
      <w:sz w:val="24"/>
      <w:szCs w:val="24"/>
      <w:lang w:eastAsia="en-US"/>
    </w:rPr>
  </w:style>
  <w:style w:type="paragraph" w:styleId="ListBullet">
    <w:name w:val="List Bullet"/>
    <w:basedOn w:val="Normal"/>
    <w:uiPriority w:val="99"/>
    <w:qFormat/>
    <w:rsid w:val="00F06E37"/>
    <w:pPr>
      <w:numPr>
        <w:numId w:val="2"/>
      </w:numPr>
      <w:spacing w:after="120"/>
      <w:ind w:left="720"/>
    </w:pPr>
  </w:style>
  <w:style w:type="character" w:styleId="PlaceholderText">
    <w:name w:val="Placeholder Text"/>
    <w:basedOn w:val="DefaultParagraphFont"/>
    <w:uiPriority w:val="99"/>
    <w:semiHidden/>
    <w:rsid w:val="00F06E37"/>
    <w:rPr>
      <w:color w:val="808080"/>
    </w:rPr>
  </w:style>
  <w:style w:type="paragraph" w:styleId="Header">
    <w:name w:val="header"/>
    <w:basedOn w:val="Normal"/>
    <w:link w:val="HeaderChar"/>
    <w:uiPriority w:val="99"/>
    <w:semiHidden/>
    <w:rsid w:val="009D5B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5B23"/>
    <w:rPr>
      <w:rFonts w:asciiTheme="minorHAnsi" w:hAnsiTheme="minorHAnsi"/>
      <w:sz w:val="22"/>
      <w:szCs w:val="22"/>
      <w:lang w:eastAsia="en-US"/>
    </w:rPr>
  </w:style>
  <w:style w:type="paragraph" w:styleId="Footer">
    <w:name w:val="footer"/>
    <w:basedOn w:val="Normal"/>
    <w:link w:val="FooterChar"/>
    <w:uiPriority w:val="99"/>
    <w:semiHidden/>
    <w:rsid w:val="009D5B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0C85"/>
  </w:style>
  <w:style w:type="paragraph" w:styleId="Title">
    <w:name w:val="Title"/>
    <w:basedOn w:val="Normal"/>
    <w:next w:val="Normal"/>
    <w:link w:val="TitleChar"/>
    <w:uiPriority w:val="10"/>
    <w:qFormat/>
    <w:rsid w:val="00BB2FC2"/>
    <w:pPr>
      <w:spacing w:after="0" w:line="240" w:lineRule="auto"/>
      <w:contextualSpacing/>
      <w:jc w:val="center"/>
    </w:pPr>
    <w:rPr>
      <w:rFonts w:asciiTheme="majorHAnsi" w:eastAsiaTheme="majorEastAsia" w:hAnsiTheme="majorHAnsi" w:cstheme="majorBidi"/>
      <w:kern w:val="28"/>
      <w:sz w:val="52"/>
      <w:szCs w:val="56"/>
    </w:rPr>
  </w:style>
  <w:style w:type="character" w:customStyle="1" w:styleId="TitleChar">
    <w:name w:val="Title Char"/>
    <w:basedOn w:val="DefaultParagraphFont"/>
    <w:link w:val="Title"/>
    <w:uiPriority w:val="10"/>
    <w:rsid w:val="00BB2FC2"/>
    <w:rPr>
      <w:rFonts w:asciiTheme="majorHAnsi" w:eastAsiaTheme="majorEastAsia" w:hAnsiTheme="majorHAnsi" w:cstheme="majorBidi"/>
      <w:kern w:val="28"/>
      <w:sz w:val="52"/>
      <w:szCs w:val="56"/>
    </w:rPr>
  </w:style>
  <w:style w:type="paragraph" w:styleId="Subtitle">
    <w:name w:val="Subtitle"/>
    <w:basedOn w:val="Normal"/>
    <w:next w:val="Normal"/>
    <w:link w:val="SubtitleChar"/>
    <w:uiPriority w:val="11"/>
    <w:qFormat/>
    <w:rsid w:val="00BB2FC2"/>
    <w:pPr>
      <w:numPr>
        <w:ilvl w:val="1"/>
      </w:numPr>
      <w:spacing w:after="0" w:line="240" w:lineRule="auto"/>
      <w:jc w:val="center"/>
    </w:pPr>
    <w:rPr>
      <w:rFonts w:eastAsiaTheme="minorEastAsia" w:cstheme="minorBidi"/>
    </w:rPr>
  </w:style>
  <w:style w:type="character" w:customStyle="1" w:styleId="SubtitleChar">
    <w:name w:val="Subtitle Char"/>
    <w:basedOn w:val="DefaultParagraphFont"/>
    <w:link w:val="Subtitle"/>
    <w:uiPriority w:val="11"/>
    <w:rsid w:val="00BB2FC2"/>
    <w:rPr>
      <w:rFonts w:eastAsiaTheme="minorEastAsia" w:cstheme="minorBidi"/>
    </w:rPr>
  </w:style>
  <w:style w:type="character" w:styleId="Strong">
    <w:name w:val="Strong"/>
    <w:basedOn w:val="DefaultParagraphFont"/>
    <w:uiPriority w:val="22"/>
    <w:qFormat/>
    <w:rsid w:val="00BB2FC2"/>
    <w:rPr>
      <w:b/>
      <w:bCs/>
    </w:rPr>
  </w:style>
  <w:style w:type="numbering" w:customStyle="1" w:styleId="Headings">
    <w:name w:val="Headings"/>
    <w:uiPriority w:val="99"/>
    <w:rsid w:val="00BB2FC2"/>
    <w:pPr>
      <w:numPr>
        <w:numId w:val="3"/>
      </w:numPr>
    </w:pPr>
  </w:style>
  <w:style w:type="paragraph" w:styleId="Caption">
    <w:name w:val="caption"/>
    <w:basedOn w:val="Normal"/>
    <w:next w:val="Normal"/>
    <w:uiPriority w:val="35"/>
    <w:qFormat/>
    <w:rsid w:val="00BB2FC2"/>
    <w:pPr>
      <w:spacing w:line="240" w:lineRule="auto"/>
      <w:ind w:left="720"/>
    </w:pPr>
    <w:rPr>
      <w:rFonts w:asciiTheme="majorHAnsi" w:hAnsiTheme="majorHAnsi"/>
      <w:i/>
      <w:iCs/>
      <w:sz w:val="18"/>
      <w:szCs w:val="18"/>
    </w:rPr>
  </w:style>
  <w:style w:type="character" w:customStyle="1" w:styleId="Heading3Char">
    <w:name w:val="Heading 3 Char"/>
    <w:basedOn w:val="DefaultParagraphFont"/>
    <w:link w:val="Heading3"/>
    <w:uiPriority w:val="9"/>
    <w:semiHidden/>
    <w:rsid w:val="00BB2FC2"/>
    <w:rPr>
      <w:rFonts w:asciiTheme="majorHAnsi" w:eastAsiaTheme="majorEastAsia" w:hAnsiTheme="majorHAnsi" w:cstheme="majorBidi"/>
      <w:color w:val="1F3763" w:themeColor="accent1" w:themeShade="7F"/>
      <w:sz w:val="24"/>
      <w:szCs w:val="24"/>
    </w:rPr>
  </w:style>
  <w:style w:type="paragraph" w:customStyle="1" w:styleId="Tableheader">
    <w:name w:val="Table header"/>
    <w:basedOn w:val="Normal"/>
    <w:next w:val="Normal"/>
    <w:link w:val="TableheaderChar"/>
    <w:uiPriority w:val="10"/>
    <w:qFormat/>
    <w:rsid w:val="00440807"/>
    <w:pPr>
      <w:spacing w:after="0" w:line="240" w:lineRule="auto"/>
    </w:pPr>
    <w:rPr>
      <w:rFonts w:asciiTheme="majorHAnsi" w:hAnsiTheme="majorHAnsi"/>
      <w:b/>
      <w:color w:val="FFFFFF" w:themeColor="background1"/>
      <w:sz w:val="20"/>
    </w:rPr>
  </w:style>
  <w:style w:type="paragraph" w:customStyle="1" w:styleId="Tabletext">
    <w:name w:val="Table text"/>
    <w:basedOn w:val="Normal"/>
    <w:next w:val="Normal"/>
    <w:link w:val="TabletextChar"/>
    <w:uiPriority w:val="10"/>
    <w:qFormat/>
    <w:rsid w:val="00440807"/>
    <w:pPr>
      <w:spacing w:after="0" w:line="240" w:lineRule="auto"/>
    </w:pPr>
    <w:rPr>
      <w:sz w:val="20"/>
      <w:szCs w:val="32"/>
    </w:rPr>
  </w:style>
  <w:style w:type="character" w:customStyle="1" w:styleId="TableheaderChar">
    <w:name w:val="Table header Char"/>
    <w:basedOn w:val="DefaultParagraphFont"/>
    <w:link w:val="Tableheader"/>
    <w:uiPriority w:val="10"/>
    <w:rsid w:val="00B20C85"/>
    <w:rPr>
      <w:rFonts w:asciiTheme="majorHAnsi" w:hAnsiTheme="majorHAnsi"/>
      <w:b/>
      <w:color w:val="FFFFFF" w:themeColor="background1"/>
      <w:sz w:val="20"/>
    </w:rPr>
  </w:style>
  <w:style w:type="paragraph" w:customStyle="1" w:styleId="Caption2">
    <w:name w:val="Caption 2"/>
    <w:basedOn w:val="Normal"/>
    <w:next w:val="Normal"/>
    <w:link w:val="Caption2Char"/>
    <w:uiPriority w:val="35"/>
    <w:qFormat/>
    <w:rsid w:val="006A7E9B"/>
    <w:rPr>
      <w:i/>
      <w:sz w:val="18"/>
    </w:rPr>
  </w:style>
  <w:style w:type="character" w:customStyle="1" w:styleId="TabletextChar">
    <w:name w:val="Table text Char"/>
    <w:basedOn w:val="DefaultParagraphFont"/>
    <w:link w:val="Tabletext"/>
    <w:uiPriority w:val="10"/>
    <w:rsid w:val="00B20C85"/>
    <w:rPr>
      <w:sz w:val="20"/>
      <w:szCs w:val="32"/>
    </w:rPr>
  </w:style>
  <w:style w:type="paragraph" w:customStyle="1" w:styleId="AcknowledgementHeading">
    <w:name w:val="Acknowledgement Heading"/>
    <w:basedOn w:val="Normal"/>
    <w:next w:val="Normal"/>
    <w:link w:val="AcknowledgementHeadingChar"/>
    <w:uiPriority w:val="36"/>
    <w:qFormat/>
    <w:rsid w:val="006A7E9B"/>
    <w:pPr>
      <w:spacing w:before="960"/>
    </w:pPr>
    <w:rPr>
      <w:rFonts w:asciiTheme="majorHAnsi" w:hAnsiTheme="majorHAnsi"/>
      <w:b/>
      <w:sz w:val="24"/>
    </w:rPr>
  </w:style>
  <w:style w:type="character" w:customStyle="1" w:styleId="Caption2Char">
    <w:name w:val="Caption 2 Char"/>
    <w:basedOn w:val="DefaultParagraphFont"/>
    <w:link w:val="Caption2"/>
    <w:uiPriority w:val="35"/>
    <w:rsid w:val="00B20C85"/>
    <w:rPr>
      <w:i/>
      <w:sz w:val="18"/>
    </w:rPr>
  </w:style>
  <w:style w:type="paragraph" w:customStyle="1" w:styleId="Acknowledgement">
    <w:name w:val="Acknowledgement"/>
    <w:basedOn w:val="Normal"/>
    <w:next w:val="Normal"/>
    <w:link w:val="AcknowledgementChar"/>
    <w:uiPriority w:val="36"/>
    <w:qFormat/>
    <w:rsid w:val="006A7E9B"/>
    <w:rPr>
      <w:rFonts w:ascii="Calibri Light" w:hAnsi="Calibri Light" w:cs="Calibri Light"/>
      <w:i/>
      <w:sz w:val="20"/>
      <w:szCs w:val="20"/>
    </w:rPr>
  </w:style>
  <w:style w:type="character" w:customStyle="1" w:styleId="AcknowledgementHeadingChar">
    <w:name w:val="Acknowledgement Heading Char"/>
    <w:basedOn w:val="DefaultParagraphFont"/>
    <w:link w:val="AcknowledgementHeading"/>
    <w:uiPriority w:val="36"/>
    <w:rsid w:val="00B20C85"/>
    <w:rPr>
      <w:rFonts w:asciiTheme="majorHAnsi" w:hAnsiTheme="majorHAnsi"/>
      <w:b/>
      <w:sz w:val="24"/>
    </w:rPr>
  </w:style>
  <w:style w:type="character" w:customStyle="1" w:styleId="AcknowledgementChar">
    <w:name w:val="Acknowledgement Char"/>
    <w:basedOn w:val="DefaultParagraphFont"/>
    <w:link w:val="Acknowledgement"/>
    <w:uiPriority w:val="36"/>
    <w:rsid w:val="00B20C85"/>
    <w:rPr>
      <w:rFonts w:ascii="Calibri Light" w:hAnsi="Calibri Light" w:cs="Calibri Light"/>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52871">
      <w:bodyDiv w:val="1"/>
      <w:marLeft w:val="0"/>
      <w:marRight w:val="0"/>
      <w:marTop w:val="0"/>
      <w:marBottom w:val="0"/>
      <w:divBdr>
        <w:top w:val="none" w:sz="0" w:space="0" w:color="auto"/>
        <w:left w:val="none" w:sz="0" w:space="0" w:color="auto"/>
        <w:bottom w:val="none" w:sz="0" w:space="0" w:color="auto"/>
        <w:right w:val="none" w:sz="0" w:space="0" w:color="auto"/>
      </w:divBdr>
      <w:divsChild>
        <w:div w:id="1635603483">
          <w:marLeft w:val="0"/>
          <w:marRight w:val="0"/>
          <w:marTop w:val="0"/>
          <w:marBottom w:val="0"/>
          <w:divBdr>
            <w:top w:val="none" w:sz="0" w:space="0" w:color="auto"/>
            <w:left w:val="none" w:sz="0" w:space="0" w:color="auto"/>
            <w:bottom w:val="none" w:sz="0" w:space="0" w:color="auto"/>
            <w:right w:val="none" w:sz="0" w:space="0" w:color="auto"/>
          </w:divBdr>
          <w:divsChild>
            <w:div w:id="2973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2992">
      <w:bodyDiv w:val="1"/>
      <w:marLeft w:val="30"/>
      <w:marRight w:val="30"/>
      <w:marTop w:val="30"/>
      <w:marBottom w:val="30"/>
      <w:divBdr>
        <w:top w:val="none" w:sz="0" w:space="0" w:color="auto"/>
        <w:left w:val="none" w:sz="0" w:space="0" w:color="auto"/>
        <w:bottom w:val="none" w:sz="0" w:space="0" w:color="auto"/>
        <w:right w:val="none" w:sz="0" w:space="0" w:color="auto"/>
      </w:divBdr>
      <w:divsChild>
        <w:div w:id="2086225960">
          <w:marLeft w:val="0"/>
          <w:marRight w:val="0"/>
          <w:marTop w:val="0"/>
          <w:marBottom w:val="0"/>
          <w:divBdr>
            <w:top w:val="none" w:sz="0" w:space="0" w:color="auto"/>
            <w:left w:val="none" w:sz="0" w:space="0" w:color="auto"/>
            <w:bottom w:val="none" w:sz="0" w:space="0" w:color="auto"/>
            <w:right w:val="none" w:sz="0" w:space="0" w:color="auto"/>
          </w:divBdr>
          <w:divsChild>
            <w:div w:id="922227409">
              <w:marLeft w:val="0"/>
              <w:marRight w:val="0"/>
              <w:marTop w:val="0"/>
              <w:marBottom w:val="0"/>
              <w:divBdr>
                <w:top w:val="none" w:sz="0" w:space="0" w:color="auto"/>
                <w:left w:val="none" w:sz="0" w:space="0" w:color="auto"/>
                <w:bottom w:val="none" w:sz="0" w:space="0" w:color="auto"/>
                <w:right w:val="none" w:sz="0" w:space="0" w:color="auto"/>
              </w:divBdr>
              <w:divsChild>
                <w:div w:id="591279176">
                  <w:marLeft w:val="0"/>
                  <w:marRight w:val="0"/>
                  <w:marTop w:val="0"/>
                  <w:marBottom w:val="0"/>
                  <w:divBdr>
                    <w:top w:val="none" w:sz="0" w:space="0" w:color="auto"/>
                    <w:left w:val="none" w:sz="0" w:space="0" w:color="auto"/>
                    <w:bottom w:val="none" w:sz="0" w:space="0" w:color="auto"/>
                    <w:right w:val="none" w:sz="0" w:space="0" w:color="auto"/>
                  </w:divBdr>
                  <w:divsChild>
                    <w:div w:id="15228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77054">
      <w:bodyDiv w:val="1"/>
      <w:marLeft w:val="0"/>
      <w:marRight w:val="0"/>
      <w:marTop w:val="0"/>
      <w:marBottom w:val="0"/>
      <w:divBdr>
        <w:top w:val="none" w:sz="0" w:space="0" w:color="auto"/>
        <w:left w:val="none" w:sz="0" w:space="0" w:color="auto"/>
        <w:bottom w:val="none" w:sz="0" w:space="0" w:color="auto"/>
        <w:right w:val="none" w:sz="0" w:space="0" w:color="auto"/>
      </w:divBdr>
    </w:div>
    <w:div w:id="1428817217">
      <w:bodyDiv w:val="1"/>
      <w:marLeft w:val="0"/>
      <w:marRight w:val="0"/>
      <w:marTop w:val="0"/>
      <w:marBottom w:val="0"/>
      <w:divBdr>
        <w:top w:val="none" w:sz="0" w:space="0" w:color="auto"/>
        <w:left w:val="none" w:sz="0" w:space="0" w:color="auto"/>
        <w:bottom w:val="none" w:sz="0" w:space="0" w:color="auto"/>
        <w:right w:val="none" w:sz="0" w:space="0" w:color="auto"/>
      </w:divBdr>
    </w:div>
    <w:div w:id="2100979691">
      <w:bodyDiv w:val="1"/>
      <w:marLeft w:val="0"/>
      <w:marRight w:val="0"/>
      <w:marTop w:val="0"/>
      <w:marBottom w:val="0"/>
      <w:divBdr>
        <w:top w:val="none" w:sz="0" w:space="0" w:color="auto"/>
        <w:left w:val="none" w:sz="0" w:space="0" w:color="auto"/>
        <w:bottom w:val="none" w:sz="0" w:space="0" w:color="auto"/>
        <w:right w:val="none" w:sz="0" w:space="0" w:color="auto"/>
      </w:divBdr>
      <w:divsChild>
        <w:div w:id="5917456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_pat\AppData\Roaming\Microsoft\Templates\State%20report%20planner.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BootCamp\Homework\Week01\Patrick_Patin_StarterBook.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[Patrick_Patin_StarterBook.xlsx]Launch Date Outcomes!PivotTable1</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1"/>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s>
    <c:plotArea>
      <c:layout/>
      <c:lineChart>
        <c:grouping val="standard"/>
        <c:varyColors val="0"/>
        <c:ser>
          <c:idx val="0"/>
          <c:order val="0"/>
          <c:tx>
            <c:strRef>
              <c:f>'Launch Date Outcomes'!$B$4:$B$5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'Launch Date 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Date Outcomes'!$B$6:$B$18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ser>
        <c:ser>
          <c:idx val="1"/>
          <c:order val="1"/>
          <c:tx>
            <c:strRef>
              <c:f>'Launch Date Outcomes'!$C$4:$C$5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'Launch Date 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Date Outcomes'!$C$6:$C$18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ser>
        <c:ser>
          <c:idx val="2"/>
          <c:order val="2"/>
          <c:tx>
            <c:strRef>
              <c:f>'Launch Date Outcomes'!$D$4:$D$5</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'Launch Date 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Date Outcomes'!$D$6:$D$18</c:f>
              <c:numCache>
                <c:formatCode>General</c:formatCode>
                <c:ptCount val="12"/>
                <c:pt idx="0">
                  <c:v>2</c:v>
                </c:pt>
                <c:pt idx="1">
                  <c:v>18</c:v>
                </c:pt>
                <c:pt idx="2">
                  <c:v>30</c:v>
                </c:pt>
              </c:numCache>
            </c:numRef>
          </c:val>
          <c:smooth val="0"/>
        </c:ser>
        <c:ser>
          <c:idx val="3"/>
          <c:order val="3"/>
          <c:tx>
            <c:strRef>
              <c:f>'Launch Date Outcomes'!$E$4:$E$5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'Launch Date 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Date Outcomes'!$E$6:$E$18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ser>
        <c:dLbls>
          <c:showLegendKey val="0"/>
          <c:showVal val="0"/>
          <c:showCatName val="0"/>
          <c:showSerName val="0"/>
          <c:showPercent val="0"/>
          <c:showBubbleSize val="0"/>
        </c:dLbls>
        <c:marker val="1"/>
        <c:smooth val="0"/>
        <c:axId val="506810400"/>
        <c:axId val="506809616"/>
      </c:lineChart>
      <c:catAx>
        <c:axId val="50681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809616"/>
        <c:crosses val="autoZero"/>
        <c:auto val="1"/>
        <c:lblAlgn val="ctr"/>
        <c:lblOffset val="100"/>
        <c:noMultiLvlLbl val="0"/>
      </c:catAx>
      <c:valAx>
        <c:axId val="506809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810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6169687" cy="4054191"/>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BB7D2-7A63-4108-A9A2-097A889A44C6}">
  <ds:schemaRefs>
    <ds:schemaRef ds:uri="http://schemas.microsoft.com/sharepoint/v3/contenttype/forms"/>
  </ds:schemaRefs>
</ds:datastoreItem>
</file>

<file path=customXml/itemProps2.xml><?xml version="1.0" encoding="utf-8"?>
<ds:datastoreItem xmlns:ds="http://schemas.openxmlformats.org/officeDocument/2006/customXml" ds:itemID="{3BCFEA04-CA4C-478A-8577-12771652B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2EABA7-0260-44E7-89AD-64EF62A376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54A86B69-FFEB-4B12-ACA4-11959A686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 report planner.dotx</Template>
  <TotalTime>0</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2019-12-14T14:17:00Z</dcterms:created>
  <dcterms:modified xsi:type="dcterms:W3CDTF">2019-12-14T15:10:00Z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